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BA" w:rsidRPr="00E16DBA" w:rsidRDefault="00E16DBA" w:rsidP="00E16DBA">
      <w:pPr>
        <w:pStyle w:val="Titel"/>
        <w:rPr>
          <w:lang w:val="en-US"/>
        </w:rPr>
      </w:pPr>
      <w:r w:rsidRPr="00E16DBA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5A06A" wp14:editId="32D7FBE5">
                <wp:simplePos x="0" y="0"/>
                <wp:positionH relativeFrom="column">
                  <wp:posOffset>4074795</wp:posOffset>
                </wp:positionH>
                <wp:positionV relativeFrom="paragraph">
                  <wp:posOffset>96302</wp:posOffset>
                </wp:positionV>
                <wp:extent cx="1684295" cy="71564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295" cy="715645"/>
                          <a:chOff x="0" y="0"/>
                          <a:chExt cx="1684295" cy="71564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antoinehauck\Downloads\FlaticonDownload\png\phone187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230" y="40943"/>
                            <a:ext cx="64706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antoinehauck\Downloads\FlaticonDownload\png\hammer55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803" y="150125"/>
                            <a:ext cx="51752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antoinehauck\Downloads\FlaticonDownload\png\pc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8ED824" id="Group 16" o:spid="_x0000_s1026" style="position:absolute;margin-left:320.85pt;margin-top:7.6pt;width:132.6pt;height:56.35pt;z-index:251659264" coordsize="16842,7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0372;top:409;width:6470;height: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EtEDFAAAA2wAAAA8AAABkcnMvZG93bnJldi54bWxEj0FrwkAUhO+C/2F5Qi9SNw0oJXWVKC0U&#10;oRXTQvX2yD6zwezbkN1q+u+7guBxmJlvmPmyt404U+drxwqeJgkI4tLpmisF319vj88gfEDW2Dgm&#10;BX/kYbkYDuaYaXfhHZ2LUIkIYZ+hAhNCm0npS0MW/cS1xNE7us5iiLKrpO7wEuG2kWmSzKTFmuOC&#10;wZbWhspT8WsVePvhXvPtj/lc7RsbxilOD/lGqYdRn7+ACNSHe/jWftcK0hSuX+IP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hLRAxQAAANsAAAAPAAAAAAAAAAAAAAAA&#10;AJ8CAABkcnMvZG93bnJldi54bWxQSwUGAAAAAAQABAD3AAAAkQMAAAAA&#10;">
                  <v:imagedata r:id="rId11" o:title="phone187"/>
                  <v:path arrowok="t"/>
                </v:shape>
                <v:shape id="Picture 23" o:spid="_x0000_s1028" type="#_x0000_t75" style="position:absolute;left:7438;top:1501;width:51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8NQTEAAAA2wAAAA8AAABkcnMvZG93bnJldi54bWxEj1FrwjAUhd8H+w/hDnzTdDpEqlFEmBtD&#10;BGvZXi/NtQlrbkoTbffvl4Gwx8M55zuc1WZwjbhRF6xnBc+TDARx5bXlWkF5fh0vQISIrLHxTAp+&#10;KMBm/fiwwlz7nk90K2ItEoRDjgpMjG0uZagMOQwT3xIn7+I7hzHJrpa6wz7BXSOnWTaXDi2nBYMt&#10;7QxV38XVKSj29f5wKO3VlC/28+Pta7sLx16p0dOwXYKINMT/8L39rhVMZ/D3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8NQTEAAAA2wAAAA8AAAAAAAAAAAAAAAAA&#10;nwIAAGRycy9kb3ducmV2LnhtbFBLBQYAAAAABAAEAPcAAACQAwAAAAA=&#10;">
                  <v:imagedata r:id="rId12" o:title="hammer55"/>
                  <v:path arrowok="t"/>
                </v:shape>
                <v:shape id="Picture 26" o:spid="_x0000_s1029" type="#_x0000_t75" style="position:absolute;width:7156;height:7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nNjvAAAAA2wAAAA8AAABkcnMvZG93bnJldi54bWxEj82KAjEQhO/CvkPohb1pZmURGY0iguhe&#10;BH8eoEnayeCkEyfZcfbtjSB4LKrqK2q+7F0jOmpj7VnB96gAQay9qblScD5thlMQMSEbbDyTgn+K&#10;sFx8DOZYGn/nA3XHVIkM4ViiAptSKKWM2pLDOPKBOHsX3zpMWbaVNC3eM9w1clwUE+mw5rxgMdDa&#10;kr4e/5yC1Sak803+/Oqwd1upY99FZ5X6+uxXMxCJ+vQOv9o7o2A8geeX/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Gc2O8AAAADbAAAADwAAAAAAAAAAAAAAAACfAgAA&#10;ZHJzL2Rvd25yZXYueG1sUEsFBgAAAAAEAAQA9wAAAIwDAAAAAA==&#10;">
                  <v:imagedata r:id="rId13" o:title="pc6"/>
                  <v:path arrowok="t"/>
                </v:shape>
              </v:group>
            </w:pict>
          </mc:Fallback>
        </mc:AlternateContent>
      </w:r>
      <w:r w:rsidRPr="00E16DBA">
        <w:rPr>
          <w:lang w:val="en-US"/>
        </w:rPr>
        <w:t>Developing Xamarin Applications</w:t>
      </w:r>
    </w:p>
    <w:p w:rsidR="00E16DBA" w:rsidRDefault="00E16DBA" w:rsidP="00E16DBA">
      <w:pPr>
        <w:pStyle w:val="berschrift1"/>
        <w:keepNext w:val="0"/>
        <w:keepLines w:val="0"/>
        <w:spacing w:before="300" w:after="40"/>
        <w:ind w:left="432" w:hanging="432"/>
        <w:jc w:val="left"/>
        <w:rPr>
          <w:lang w:val="en-US"/>
        </w:rPr>
      </w:pPr>
      <w:r w:rsidRPr="00E16DBA">
        <w:rPr>
          <w:lang w:val="en-US"/>
        </w:rPr>
        <w:t>Introduction</w:t>
      </w:r>
    </w:p>
    <w:p w:rsidR="00640984" w:rsidRPr="00640984" w:rsidRDefault="00640984" w:rsidP="00640984">
      <w:pPr>
        <w:pStyle w:val="berschrift2"/>
        <w:rPr>
          <w:lang w:val="en-US"/>
        </w:rPr>
      </w:pPr>
      <w:r>
        <w:rPr>
          <w:lang w:val="en-US"/>
        </w:rPr>
        <w:t>Target of exercise</w:t>
      </w:r>
    </w:p>
    <w:p w:rsidR="00640984" w:rsidRDefault="00E16DBA" w:rsidP="00E16DBA">
      <w:pPr>
        <w:rPr>
          <w:lang w:val="en-US"/>
        </w:rPr>
      </w:pPr>
      <w:r>
        <w:rPr>
          <w:lang w:val="en-US"/>
        </w:rPr>
        <w:t xml:space="preserve">The target of this exercise is to make </w:t>
      </w:r>
      <w:r w:rsidRPr="00E16DBA">
        <w:rPr>
          <w:lang w:val="en-US"/>
        </w:rPr>
        <w:t xml:space="preserve">yourself more comfortable in building apps with Xamarin and its associated tools and techniques with the Phoneword exercise </w:t>
      </w:r>
      <w:r>
        <w:rPr>
          <w:lang w:val="en-US"/>
        </w:rPr>
        <w:t>supplied by</w:t>
      </w:r>
      <w:r w:rsidR="00640984">
        <w:rPr>
          <w:lang w:val="en-US"/>
        </w:rPr>
        <w:t xml:space="preserve"> Xamarin.</w:t>
      </w:r>
    </w:p>
    <w:p w:rsidR="00626D75" w:rsidRDefault="00B32429" w:rsidP="00E16DBA">
      <w:pPr>
        <w:rPr>
          <w:lang w:val="en-US"/>
        </w:rPr>
      </w:pPr>
      <w:r>
        <w:rPr>
          <w:lang w:val="en-US"/>
        </w:rPr>
        <w:t xml:space="preserve">The mandatory parts of this exercise are marked with a [Must]-tag in the titles. You </w:t>
      </w:r>
      <w:r w:rsidR="00202D5D">
        <w:rPr>
          <w:lang w:val="en-US"/>
        </w:rPr>
        <w:t xml:space="preserve">definitely </w:t>
      </w:r>
      <w:r>
        <w:rPr>
          <w:lang w:val="en-US"/>
        </w:rPr>
        <w:t>have to do th</w:t>
      </w:r>
      <w:r w:rsidR="008B0BD3">
        <w:rPr>
          <w:lang w:val="en-US"/>
        </w:rPr>
        <w:t>ese</w:t>
      </w:r>
      <w:r>
        <w:rPr>
          <w:lang w:val="en-US"/>
        </w:rPr>
        <w:t xml:space="preserve"> parts to be </w:t>
      </w:r>
      <w:r w:rsidRPr="00B32429">
        <w:rPr>
          <w:lang w:val="en-US"/>
        </w:rPr>
        <w:t>sufficient</w:t>
      </w:r>
      <w:r w:rsidR="008B0BD3">
        <w:rPr>
          <w:lang w:val="en-US"/>
        </w:rPr>
        <w:t>ly</w:t>
      </w:r>
      <w:r>
        <w:rPr>
          <w:lang w:val="en-US"/>
        </w:rPr>
        <w:t xml:space="preserve"> prepared for the upcoming exam. The parts marked with a [Optional]-tag are intended for all students more interested in mobile phone development with Xamarin.</w:t>
      </w:r>
    </w:p>
    <w:p w:rsidR="00626D75" w:rsidRDefault="00202D5D" w:rsidP="00E16DBA">
      <w:pPr>
        <w:rPr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To make things easier for you, you </w:t>
      </w:r>
      <w:r w:rsidR="00626D75" w:rsidRPr="00640984">
        <w:rPr>
          <w:rStyle w:val="Hyperlink"/>
          <w:color w:val="auto"/>
          <w:u w:val="none"/>
          <w:lang w:val="en-US"/>
        </w:rPr>
        <w:t xml:space="preserve">don’t </w:t>
      </w:r>
      <w:r>
        <w:rPr>
          <w:rStyle w:val="Hyperlink"/>
          <w:color w:val="auto"/>
          <w:u w:val="none"/>
          <w:lang w:val="en-US"/>
        </w:rPr>
        <w:t>have</w:t>
      </w:r>
      <w:r w:rsidR="00626D75" w:rsidRPr="00640984">
        <w:rPr>
          <w:rStyle w:val="Hyperlink"/>
          <w:color w:val="auto"/>
          <w:u w:val="none"/>
          <w:lang w:val="en-US"/>
        </w:rPr>
        <w:t xml:space="preserve"> to install any Xamarin </w:t>
      </w:r>
      <w:r w:rsidR="007C6B99">
        <w:rPr>
          <w:rStyle w:val="Hyperlink"/>
          <w:color w:val="auto"/>
          <w:u w:val="none"/>
          <w:lang w:val="en-US"/>
        </w:rPr>
        <w:t>product</w:t>
      </w:r>
      <w:r w:rsidR="00626D75" w:rsidRPr="00640984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 xml:space="preserve">for the </w:t>
      </w:r>
      <w:r w:rsidR="007C6B99">
        <w:rPr>
          <w:rStyle w:val="Hyperlink"/>
          <w:color w:val="auto"/>
          <w:u w:val="none"/>
          <w:lang w:val="en-US"/>
        </w:rPr>
        <w:t>mandatory parts</w:t>
      </w:r>
      <w:r>
        <w:rPr>
          <w:rStyle w:val="Hyperlink"/>
          <w:color w:val="auto"/>
          <w:u w:val="none"/>
          <w:lang w:val="en-US"/>
        </w:rPr>
        <w:t xml:space="preserve">. All those steps </w:t>
      </w:r>
      <w:r w:rsidR="007C6B99">
        <w:rPr>
          <w:rStyle w:val="Hyperlink"/>
          <w:color w:val="auto"/>
          <w:u w:val="none"/>
          <w:lang w:val="en-US"/>
        </w:rPr>
        <w:t xml:space="preserve">can be done without </w:t>
      </w:r>
      <w:r w:rsidR="00417988">
        <w:rPr>
          <w:rStyle w:val="Hyperlink"/>
          <w:color w:val="auto"/>
          <w:u w:val="none"/>
          <w:lang w:val="en-US"/>
        </w:rPr>
        <w:t xml:space="preserve">any </w:t>
      </w:r>
      <w:r>
        <w:rPr>
          <w:rStyle w:val="Hyperlink"/>
          <w:color w:val="auto"/>
          <w:u w:val="none"/>
          <w:lang w:val="en-US"/>
        </w:rPr>
        <w:t xml:space="preserve">Xamarin </w:t>
      </w:r>
      <w:r w:rsidR="00417988">
        <w:rPr>
          <w:rStyle w:val="Hyperlink"/>
          <w:color w:val="auto"/>
          <w:u w:val="none"/>
          <w:lang w:val="en-US"/>
        </w:rPr>
        <w:t>tool.</w:t>
      </w:r>
      <w:r w:rsidR="00E24698">
        <w:rPr>
          <w:rStyle w:val="Hyperlink"/>
          <w:color w:val="auto"/>
          <w:u w:val="none"/>
          <w:lang w:val="en-US"/>
        </w:rPr>
        <w:t xml:space="preserve"> If you want to do the optional programming exercises, </w:t>
      </w:r>
      <w:r w:rsidR="00E24698" w:rsidRPr="00E24698">
        <w:rPr>
          <w:rStyle w:val="Hyperlink"/>
          <w:color w:val="auto"/>
          <w:u w:val="none"/>
          <w:lang w:val="en-US"/>
        </w:rPr>
        <w:t xml:space="preserve">please refer to </w:t>
      </w:r>
      <w:r w:rsidR="005034FC">
        <w:rPr>
          <w:rStyle w:val="Hyperlink"/>
          <w:color w:val="auto"/>
          <w:u w:val="none"/>
          <w:lang w:val="en-US"/>
        </w:rPr>
        <w:t>the appendix in section</w:t>
      </w:r>
      <w:r w:rsidR="00E24698" w:rsidRPr="00E24698">
        <w:rPr>
          <w:rStyle w:val="Hyperlink"/>
          <w:color w:val="auto"/>
          <w:u w:val="none"/>
          <w:lang w:val="en-US"/>
        </w:rPr>
        <w:t xml:space="preserve"> 4.1</w:t>
      </w:r>
      <w:r w:rsidR="00E24698">
        <w:rPr>
          <w:rStyle w:val="Hyperlink"/>
          <w:color w:val="auto"/>
          <w:u w:val="none"/>
          <w:lang w:val="en-US"/>
        </w:rPr>
        <w:t xml:space="preserve"> to get an overview of the required tools.</w:t>
      </w:r>
    </w:p>
    <w:p w:rsidR="00640984" w:rsidRDefault="00640984" w:rsidP="00640984">
      <w:pPr>
        <w:pStyle w:val="berschrift2"/>
        <w:rPr>
          <w:lang w:val="en-US"/>
        </w:rPr>
      </w:pPr>
      <w:r>
        <w:rPr>
          <w:lang w:val="en-US"/>
        </w:rPr>
        <w:t>Features of the app</w:t>
      </w:r>
    </w:p>
    <w:p w:rsidR="00E16DBA" w:rsidRPr="00E16DBA" w:rsidRDefault="00E16DBA" w:rsidP="00E16DBA">
      <w:pPr>
        <w:rPr>
          <w:lang w:val="en-US"/>
        </w:rPr>
      </w:pPr>
      <w:r>
        <w:rPr>
          <w:lang w:val="en-US"/>
        </w:rPr>
        <w:t xml:space="preserve">The </w:t>
      </w:r>
      <w:r w:rsidRPr="00E16DBA">
        <w:rPr>
          <w:lang w:val="en-US"/>
        </w:rPr>
        <w:t xml:space="preserve">app </w:t>
      </w:r>
      <w:r w:rsidR="00511CD4">
        <w:rPr>
          <w:lang w:val="en-US"/>
        </w:rPr>
        <w:t xml:space="preserve">consists of </w:t>
      </w:r>
      <w:r w:rsidRPr="00E16DBA">
        <w:rPr>
          <w:lang w:val="en-US"/>
        </w:rPr>
        <w:t xml:space="preserve">the following </w:t>
      </w:r>
      <w:r>
        <w:rPr>
          <w:lang w:val="en-US"/>
        </w:rPr>
        <w:t>features</w:t>
      </w:r>
      <w:r w:rsidRPr="00E16DBA">
        <w:rPr>
          <w:lang w:val="en-US"/>
        </w:rPr>
        <w:t>:</w:t>
      </w:r>
    </w:p>
    <w:p w:rsidR="00E16DBA" w:rsidRPr="00E16DBA" w:rsidRDefault="00E16DBA" w:rsidP="00E16DBA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t</w:t>
      </w:r>
      <w:r w:rsidRPr="00E16DBA">
        <w:rPr>
          <w:lang w:val="en-US"/>
        </w:rPr>
        <w:t>ranslates alphanumeric pho</w:t>
      </w:r>
      <w:r>
        <w:rPr>
          <w:lang w:val="en-US"/>
        </w:rPr>
        <w:t>ne numbers into numeric numbers, to given an example:</w:t>
      </w:r>
      <w:r>
        <w:rPr>
          <w:lang w:val="en-US"/>
        </w:rPr>
        <w:br/>
      </w:r>
      <w:r w:rsidRPr="00E16DBA">
        <w:rPr>
          <w:lang w:val="en-US"/>
        </w:rPr>
        <w:t xml:space="preserve">0190-XAMARIN </w:t>
      </w:r>
      <w:r w:rsidRPr="00E16DBA">
        <w:rPr>
          <w:lang w:val="en-US"/>
        </w:rPr>
        <w:sym w:font="Wingdings" w:char="F0E0"/>
      </w:r>
      <w:r w:rsidRPr="00E16DBA">
        <w:rPr>
          <w:lang w:val="en-US"/>
        </w:rPr>
        <w:t xml:space="preserve"> 0190</w:t>
      </w:r>
      <w:r>
        <w:rPr>
          <w:lang w:val="en-US"/>
        </w:rPr>
        <w:t>-9262746</w:t>
      </w:r>
    </w:p>
    <w:p w:rsidR="00E16DBA" w:rsidRPr="00E16DBA" w:rsidRDefault="00E16DBA" w:rsidP="00E16DBA">
      <w:pPr>
        <w:pStyle w:val="Listenabsatz"/>
        <w:numPr>
          <w:ilvl w:val="0"/>
          <w:numId w:val="19"/>
        </w:numPr>
        <w:rPr>
          <w:lang w:val="en-US"/>
        </w:rPr>
      </w:pPr>
      <w:r w:rsidRPr="00E16DBA">
        <w:rPr>
          <w:lang w:val="en-US"/>
        </w:rPr>
        <w:t xml:space="preserve">You can </w:t>
      </w:r>
      <w:r>
        <w:rPr>
          <w:lang w:val="en-US"/>
        </w:rPr>
        <w:t>initiate</w:t>
      </w:r>
      <w:r w:rsidRPr="00E16DBA">
        <w:rPr>
          <w:lang w:val="en-US"/>
        </w:rPr>
        <w:t xml:space="preserve"> a phone call to the translated number.</w:t>
      </w:r>
    </w:p>
    <w:p w:rsidR="00E16DBA" w:rsidRDefault="00E16DBA" w:rsidP="00E16DBA">
      <w:pPr>
        <w:jc w:val="center"/>
        <w:rPr>
          <w:lang w:val="en-US"/>
        </w:rPr>
      </w:pPr>
      <w:r w:rsidRPr="00E16DBA">
        <w:rPr>
          <w:noProof/>
          <w:lang w:eastAsia="de-CH"/>
        </w:rPr>
        <w:drawing>
          <wp:inline distT="0" distB="0" distL="0" distR="0" wp14:anchorId="22E73D8F" wp14:editId="1C3167B9">
            <wp:extent cx="1611108" cy="99628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227" cy="10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DBA">
        <w:rPr>
          <w:noProof/>
          <w:lang w:eastAsia="de-CH"/>
        </w:rPr>
        <w:drawing>
          <wp:inline distT="0" distB="0" distL="0" distR="0" wp14:anchorId="2E64F6B4" wp14:editId="725930B4">
            <wp:extent cx="1699147" cy="991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745" cy="10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DBA">
        <w:rPr>
          <w:noProof/>
          <w:lang w:eastAsia="de-CH"/>
        </w:rPr>
        <w:drawing>
          <wp:inline distT="0" distB="0" distL="0" distR="0" wp14:anchorId="62AE5702" wp14:editId="554CDE0A">
            <wp:extent cx="1419137" cy="995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178"/>
                    <a:stretch/>
                  </pic:blipFill>
                  <pic:spPr bwMode="auto">
                    <a:xfrm>
                      <a:off x="0" y="0"/>
                      <a:ext cx="1432361" cy="100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FC7" w:rsidRDefault="00FB5FC7" w:rsidP="00640984">
      <w:pPr>
        <w:rPr>
          <w:lang w:val="en-US"/>
        </w:rPr>
      </w:pPr>
      <w:r w:rsidRPr="00640984">
        <w:rPr>
          <w:rStyle w:val="Hyperlink"/>
          <w:color w:val="auto"/>
          <w:u w:val="none"/>
          <w:lang w:val="en-US"/>
        </w:rPr>
        <w:t>You can also have a look at the demonstration video to see what the app actually does.</w:t>
      </w:r>
    </w:p>
    <w:p w:rsidR="00640984" w:rsidRDefault="0064098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16DBA" w:rsidRDefault="00E16DBA" w:rsidP="00640984">
      <w:pPr>
        <w:pStyle w:val="berschrift1"/>
        <w:rPr>
          <w:lang w:val="en-US"/>
        </w:rPr>
      </w:pPr>
      <w:r w:rsidRPr="00E16DBA">
        <w:rPr>
          <w:lang w:val="en-US"/>
        </w:rPr>
        <w:lastRenderedPageBreak/>
        <w:t>Phoneword for Android &amp; iOS</w:t>
      </w:r>
    </w:p>
    <w:p w:rsidR="00367651" w:rsidRPr="00367651" w:rsidRDefault="00367651" w:rsidP="00367651">
      <w:pPr>
        <w:pStyle w:val="berschrift2"/>
        <w:rPr>
          <w:lang w:val="en-US"/>
        </w:rPr>
      </w:pPr>
      <w:r>
        <w:rPr>
          <w:lang w:val="en-US"/>
        </w:rPr>
        <w:t xml:space="preserve">[Must] </w:t>
      </w:r>
      <w:r w:rsidR="00A915CF">
        <w:rPr>
          <w:lang w:val="en-US"/>
        </w:rPr>
        <w:t>Reading</w:t>
      </w:r>
      <w:r>
        <w:rPr>
          <w:lang w:val="en-US"/>
        </w:rPr>
        <w:t xml:space="preserve"> </w:t>
      </w:r>
      <w:r w:rsidR="00962330">
        <w:rPr>
          <w:lang w:val="en-US"/>
        </w:rPr>
        <w:t>the Xamarin guides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The following guides for the Phoneword exercise will guide you step-by-step through the different processes how to build an app for Android and iOS:</w:t>
      </w:r>
    </w:p>
    <w:p w:rsidR="00E16DBA" w:rsidRDefault="00962330" w:rsidP="00640984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Android</w:t>
      </w:r>
      <w:r>
        <w:rPr>
          <w:lang w:val="en-US"/>
        </w:rPr>
        <w:tab/>
      </w:r>
      <w:hyperlink r:id="rId17" w:history="1">
        <w:r w:rsidR="00E16DBA" w:rsidRPr="00640984">
          <w:rPr>
            <w:rStyle w:val="Hyperlink"/>
            <w:lang w:val="en-US"/>
          </w:rPr>
          <w:t>Introduction to Android Development with Xamarin</w:t>
        </w:r>
      </w:hyperlink>
    </w:p>
    <w:p w:rsidR="00640984" w:rsidRPr="00640984" w:rsidRDefault="00962330" w:rsidP="00640984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iOS</w:t>
      </w:r>
      <w:r>
        <w:rPr>
          <w:lang w:val="en-US"/>
        </w:rPr>
        <w:tab/>
      </w:r>
      <w:hyperlink r:id="rId18" w:history="1">
        <w:r w:rsidR="00640984" w:rsidRPr="00640984">
          <w:rPr>
            <w:rStyle w:val="Hyperlink"/>
            <w:lang w:val="en-US"/>
          </w:rPr>
          <w:t>Introduction to iOS Development with Xamarin</w:t>
        </w:r>
      </w:hyperlink>
    </w:p>
    <w:p w:rsidR="00906FFD" w:rsidRDefault="00906FFD" w:rsidP="00E16DBA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Please g</w:t>
      </w:r>
      <w:r w:rsidR="00E16DBA" w:rsidRPr="00640984">
        <w:rPr>
          <w:rStyle w:val="Hyperlink"/>
          <w:color w:val="auto"/>
          <w:u w:val="none"/>
          <w:lang w:val="en-US"/>
        </w:rPr>
        <w:t xml:space="preserve">o through the guides </w:t>
      </w:r>
      <w:r>
        <w:rPr>
          <w:rStyle w:val="Hyperlink"/>
          <w:color w:val="auto"/>
          <w:u w:val="none"/>
          <w:lang w:val="en-US"/>
        </w:rPr>
        <w:t xml:space="preserve">above </w:t>
      </w:r>
      <w:r w:rsidR="00E16DBA" w:rsidRPr="00640984">
        <w:rPr>
          <w:rStyle w:val="Hyperlink"/>
          <w:color w:val="auto"/>
          <w:u w:val="none"/>
          <w:lang w:val="en-US"/>
        </w:rPr>
        <w:t xml:space="preserve">and try to understand the implementation steps </w:t>
      </w:r>
      <w:r w:rsidR="00E16DBA" w:rsidRPr="00417988">
        <w:rPr>
          <w:rStyle w:val="Hyperlink"/>
          <w:color w:val="auto"/>
          <w:lang w:val="en-US"/>
        </w:rPr>
        <w:t>without implementing</w:t>
      </w:r>
      <w:r>
        <w:rPr>
          <w:rStyle w:val="Hyperlink"/>
          <w:color w:val="auto"/>
          <w:u w:val="none"/>
          <w:lang w:val="en-US"/>
        </w:rPr>
        <w:t xml:space="preserve"> the app.</w:t>
      </w:r>
    </w:p>
    <w:p w:rsidR="00E16DBA" w:rsidRPr="00E16DBA" w:rsidRDefault="00906FFD" w:rsidP="00E16DBA">
      <w:pPr>
        <w:rPr>
          <w:lang w:val="en-US"/>
        </w:rPr>
      </w:pPr>
      <w:r>
        <w:rPr>
          <w:rStyle w:val="Hyperlink"/>
          <w:color w:val="auto"/>
          <w:u w:val="none"/>
          <w:lang w:val="en-US"/>
        </w:rPr>
        <w:t>I</w:t>
      </w:r>
      <w:r w:rsidR="00E16DBA" w:rsidRPr="00E16DBA">
        <w:rPr>
          <w:lang w:val="en-US"/>
        </w:rPr>
        <w:t xml:space="preserve">f you are encouraged to implement the app: please don’t copy / paste the </w:t>
      </w:r>
      <w:r w:rsidR="00E16DBA" w:rsidRPr="00E16DBA">
        <w:rPr>
          <w:rFonts w:ascii="Consolas" w:hAnsi="Consolas" w:cs="Consolas"/>
          <w:noProof/>
          <w:color w:val="2B91AF"/>
          <w:sz w:val="20"/>
          <w:szCs w:val="19"/>
          <w:highlight w:val="white"/>
          <w:lang w:val="en-US"/>
        </w:rPr>
        <w:t>PhonewordTranslator</w:t>
      </w:r>
      <w:r w:rsidR="00E16DBA" w:rsidRPr="00E16DBA">
        <w:rPr>
          <w:lang w:val="en-US"/>
        </w:rPr>
        <w:t xml:space="preserve"> code form the iOS or Android guide. Try to implement the feature with Test Driven Development (see section </w:t>
      </w:r>
      <w:r w:rsidR="00E16DBA" w:rsidRPr="00E16DBA">
        <w:rPr>
          <w:lang w:val="en-US"/>
        </w:rPr>
        <w:fldChar w:fldCharType="begin"/>
      </w:r>
      <w:r w:rsidR="00E16DBA" w:rsidRPr="00E16DBA">
        <w:rPr>
          <w:lang w:val="en-US"/>
        </w:rPr>
        <w:instrText xml:space="preserve"> REF _Ref416860007 \r \h </w:instrText>
      </w:r>
      <w:r w:rsidR="00E16DBA" w:rsidRPr="00E16DBA">
        <w:rPr>
          <w:lang w:val="en-US"/>
        </w:rPr>
      </w:r>
      <w:r w:rsidR="00E16DBA" w:rsidRPr="00E16DBA">
        <w:rPr>
          <w:lang w:val="en-US"/>
        </w:rPr>
        <w:fldChar w:fldCharType="separate"/>
      </w:r>
      <w:r>
        <w:rPr>
          <w:lang w:val="en-US"/>
        </w:rPr>
        <w:t>2.2</w:t>
      </w:r>
      <w:r w:rsidR="00E16DBA" w:rsidRPr="00E16DBA">
        <w:rPr>
          <w:lang w:val="en-US"/>
        </w:rPr>
        <w:fldChar w:fldCharType="end"/>
      </w:r>
      <w:r w:rsidR="00E16DBA" w:rsidRPr="00E16DBA">
        <w:rPr>
          <w:lang w:val="en-US"/>
        </w:rPr>
        <w:t>).</w:t>
      </w:r>
    </w:p>
    <w:tbl>
      <w:tblPr>
        <w:tblStyle w:val="Tabellenraster"/>
        <w:tblW w:w="0" w:type="auto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42"/>
        <w:gridCol w:w="7970"/>
      </w:tblGrid>
      <w:tr w:rsidR="00E16DBA" w:rsidRPr="008B0BD3" w:rsidTr="00DD4D9C">
        <w:tc>
          <w:tcPr>
            <w:tcW w:w="1242" w:type="dxa"/>
            <w:shd w:val="clear" w:color="auto" w:fill="E2EFD9" w:themeFill="accent6" w:themeFillTint="33"/>
          </w:tcPr>
          <w:p w:rsidR="00E16DBA" w:rsidRPr="00E16DBA" w:rsidRDefault="00E16DBA" w:rsidP="00DD4D9C">
            <w:pPr>
              <w:spacing w:before="60" w:after="60"/>
              <w:jc w:val="left"/>
              <w:rPr>
                <w:lang w:val="en-US"/>
              </w:rPr>
            </w:pPr>
            <w:r w:rsidRPr="00E16DBA">
              <w:rPr>
                <w:noProof/>
                <w:lang w:eastAsia="de-CH"/>
              </w:rPr>
              <w:drawing>
                <wp:inline distT="0" distB="0" distL="0" distR="0" wp14:anchorId="00EEF835" wp14:editId="6AB4C32C">
                  <wp:extent cx="609600" cy="609600"/>
                  <wp:effectExtent l="0" t="0" r="0" b="0"/>
                  <wp:docPr id="5" name="Picture 5" descr="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  <w:shd w:val="clear" w:color="auto" w:fill="E2EFD9" w:themeFill="accent6" w:themeFillTint="33"/>
          </w:tcPr>
          <w:p w:rsidR="00E16DBA" w:rsidRPr="00444575" w:rsidRDefault="00E16DBA" w:rsidP="00417988">
            <w:pPr>
              <w:spacing w:before="60" w:after="60"/>
              <w:rPr>
                <w:rFonts w:cs="Arial"/>
                <w:lang w:val="en-US"/>
              </w:rPr>
            </w:pPr>
            <w:r w:rsidRPr="00444575">
              <w:rPr>
                <w:rFonts w:cs="Arial"/>
                <w:lang w:val="en-US"/>
              </w:rPr>
              <w:t>The applications will not share any code between the platforms and therefore you will have no gain from code-reusability between the platforms. It just gives you a basic overview of the concepts and steps involved</w:t>
            </w:r>
            <w:r w:rsidR="00417988" w:rsidRPr="00444575">
              <w:rPr>
                <w:rFonts w:cs="Arial"/>
                <w:lang w:val="en-US"/>
              </w:rPr>
              <w:t xml:space="preserve"> to create an app with Xamarin</w:t>
            </w:r>
            <w:r w:rsidRPr="00444575">
              <w:rPr>
                <w:rFonts w:cs="Arial"/>
                <w:lang w:val="en-US"/>
              </w:rPr>
              <w:t>.</w:t>
            </w:r>
          </w:p>
        </w:tc>
      </w:tr>
    </w:tbl>
    <w:p w:rsidR="00E16DBA" w:rsidRPr="00E16DBA" w:rsidRDefault="00E16DBA" w:rsidP="00E16DBA">
      <w:pPr>
        <w:pStyle w:val="berschrift2"/>
        <w:keepNext w:val="0"/>
        <w:keepLines w:val="0"/>
        <w:spacing w:after="80"/>
        <w:ind w:left="576" w:hanging="576"/>
        <w:jc w:val="left"/>
        <w:rPr>
          <w:lang w:val="en-US"/>
        </w:rPr>
      </w:pPr>
      <w:bookmarkStart w:id="0" w:name="_Ref416860007"/>
      <w:r w:rsidRPr="00E16DBA">
        <w:rPr>
          <w:lang w:val="en-US"/>
        </w:rPr>
        <w:t>[Optional] Test Driven Development</w:t>
      </w:r>
      <w:bookmarkEnd w:id="0"/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Because we are professional developers, we will first write a test before implementing our features.</w:t>
      </w:r>
      <w:r w:rsidR="00E24698">
        <w:rPr>
          <w:lang w:val="en-US"/>
        </w:rPr>
        <w:t xml:space="preserve"> </w:t>
      </w:r>
      <w:r w:rsidRPr="00E16DBA">
        <w:rPr>
          <w:lang w:val="en-US"/>
        </w:rPr>
        <w:t xml:space="preserve">If you haven’t installed the required components please refer to section </w:t>
      </w:r>
      <w:r w:rsidRPr="00E16DBA">
        <w:rPr>
          <w:lang w:val="en-US"/>
        </w:rPr>
        <w:fldChar w:fldCharType="begin"/>
      </w:r>
      <w:r w:rsidRPr="00E16DBA">
        <w:rPr>
          <w:lang w:val="en-US"/>
        </w:rPr>
        <w:instrText xml:space="preserve"> REF _Ref417248105 \r \h </w:instrText>
      </w:r>
      <w:r w:rsidRPr="00E16DBA">
        <w:rPr>
          <w:lang w:val="en-US"/>
        </w:rPr>
      </w:r>
      <w:r w:rsidRPr="00E16DBA">
        <w:rPr>
          <w:lang w:val="en-US"/>
        </w:rPr>
        <w:fldChar w:fldCharType="separate"/>
      </w:r>
      <w:r w:rsidR="00E24698">
        <w:rPr>
          <w:lang w:val="en-US"/>
        </w:rPr>
        <w:t>4.1</w:t>
      </w:r>
      <w:r w:rsidRPr="00E16DBA">
        <w:rPr>
          <w:lang w:val="en-US"/>
        </w:rPr>
        <w:fldChar w:fldCharType="end"/>
      </w:r>
      <w:r w:rsidRPr="00E16DBA">
        <w:rPr>
          <w:lang w:val="en-US"/>
        </w:rPr>
        <w:t xml:space="preserve"> first.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Our architect provided us with the highly sophisticated interface </w:t>
      </w:r>
      <w:r w:rsidRPr="00E16DBA">
        <w:rPr>
          <w:rFonts w:ascii="Consolas" w:hAnsi="Consolas" w:cs="Consolas"/>
          <w:noProof/>
          <w:color w:val="2B91AF"/>
          <w:sz w:val="20"/>
          <w:szCs w:val="19"/>
          <w:highlight w:val="white"/>
          <w:lang w:val="en-US"/>
        </w:rPr>
        <w:t>IPhonewordTranslator</w:t>
      </w:r>
      <w:r w:rsidRPr="00E16DBA">
        <w:rPr>
          <w:lang w:val="en-US"/>
        </w:rPr>
        <w:t xml:space="preserve">, which defines the behavior </w:t>
      </w:r>
      <w:r w:rsidR="008B0BD3">
        <w:rPr>
          <w:lang w:val="en-US"/>
        </w:rPr>
        <w:t>that</w:t>
      </w:r>
      <w:r w:rsidR="008B0BD3" w:rsidRPr="00E16DBA">
        <w:rPr>
          <w:lang w:val="en-US"/>
        </w:rPr>
        <w:t xml:space="preserve"> </w:t>
      </w:r>
      <w:r w:rsidRPr="00E16DBA">
        <w:rPr>
          <w:lang w:val="en-US"/>
        </w:rPr>
        <w:t xml:space="preserve">the translation should </w:t>
      </w:r>
      <w:r w:rsidR="008B0BD3">
        <w:rPr>
          <w:lang w:val="en-US"/>
        </w:rPr>
        <w:t>have</w:t>
      </w:r>
      <w:r w:rsidRPr="00E16DBA">
        <w:rPr>
          <w:lang w:val="en-US"/>
        </w:rPr>
        <w:t>.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&lt;summary&gt;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Phoneword translator, which provides functions to translate phone numbers.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&lt;/summary&gt;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/>
        </w:rPr>
        <w:t>public</w:t>
      </w: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/>
        </w:rPr>
        <w:t>interface</w:t>
      </w: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/>
        </w:rPr>
        <w:t>IPhonewordTranslator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>{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&lt;summary&gt;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Translate a alphanumeric number to a numeric number.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&lt;/summary&gt;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&lt;returns&gt;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>The numeric number.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&lt;/returns&gt;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///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 xml:space="preserve"> 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&lt;param name="alphanumericNumber"&gt;</w:t>
      </w:r>
      <w:r w:rsidRPr="00E16DBA">
        <w:rPr>
          <w:rFonts w:ascii="Consolas" w:hAnsi="Consolas" w:cs="Consolas"/>
          <w:noProof/>
          <w:color w:val="008000"/>
          <w:sz w:val="18"/>
          <w:szCs w:val="19"/>
          <w:highlight w:val="white"/>
          <w:lang w:val="en-US"/>
        </w:rPr>
        <w:t>Alphanumeric number to be translated.</w:t>
      </w:r>
      <w:r w:rsidRPr="00E16DBA">
        <w:rPr>
          <w:rFonts w:ascii="Consolas" w:hAnsi="Consolas" w:cs="Consolas"/>
          <w:noProof/>
          <w:color w:val="808080"/>
          <w:sz w:val="18"/>
          <w:szCs w:val="19"/>
          <w:highlight w:val="white"/>
          <w:lang w:val="en-US"/>
        </w:rPr>
        <w:t>&lt;/param&gt;</w:t>
      </w:r>
    </w:p>
    <w:p w:rsidR="00E16DBA" w:rsidRPr="00E16DBA" w:rsidRDefault="00E16DBA" w:rsidP="00E16D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ab/>
      </w:r>
      <w:r w:rsidRPr="00E16DBA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/>
        </w:rPr>
        <w:t>string</w:t>
      </w: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 xml:space="preserve"> ToNumericNumber(</w:t>
      </w:r>
      <w:r w:rsidRPr="00E16DBA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/>
        </w:rPr>
        <w:t>string</w:t>
      </w: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 xml:space="preserve"> alphanumericNumber);</w:t>
      </w:r>
    </w:p>
    <w:p w:rsidR="00E16DBA" w:rsidRPr="00E16DBA" w:rsidRDefault="00E16DBA" w:rsidP="00E16DBA">
      <w:pPr>
        <w:rPr>
          <w:noProof/>
          <w:sz w:val="20"/>
          <w:lang w:val="en-US"/>
        </w:rPr>
      </w:pPr>
      <w:r w:rsidRPr="00E16DBA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/>
        </w:rPr>
        <w:t>}</w:t>
      </w:r>
    </w:p>
    <w:p w:rsidR="00E16DBA" w:rsidRDefault="00E16DBA" w:rsidP="00E16DBA">
      <w:pPr>
        <w:rPr>
          <w:lang w:val="en-US"/>
        </w:rPr>
      </w:pPr>
      <w:r w:rsidRPr="00E16DBA">
        <w:rPr>
          <w:lang w:val="en-US"/>
        </w:rPr>
        <w:t>Copy the interface definition into your Core project. Also create a first dummy implementation of the interface which always returns an empty string.</w:t>
      </w:r>
    </w:p>
    <w:p w:rsidR="00444575" w:rsidRDefault="0044457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16DBA" w:rsidRDefault="00E16DBA" w:rsidP="00E16DBA">
      <w:pPr>
        <w:pStyle w:val="berschrift3"/>
        <w:keepNext w:val="0"/>
        <w:keepLines w:val="0"/>
        <w:spacing w:before="0" w:after="0"/>
        <w:ind w:left="720" w:hanging="720"/>
        <w:jc w:val="left"/>
        <w:rPr>
          <w:lang w:val="en-US"/>
        </w:rPr>
      </w:pPr>
      <w:r w:rsidRPr="00E16DBA">
        <w:rPr>
          <w:lang w:val="en-US"/>
        </w:rPr>
        <w:lastRenderedPageBreak/>
        <w:t>Write your unit test</w:t>
      </w:r>
      <w:r w:rsidR="00444575">
        <w:rPr>
          <w:lang w:val="en-US"/>
        </w:rPr>
        <w:t>s</w:t>
      </w:r>
    </w:p>
    <w:p w:rsidR="00444575" w:rsidRPr="00444575" w:rsidRDefault="00444575" w:rsidP="00444575">
      <w:pPr>
        <w:rPr>
          <w:lang w:val="en-US"/>
        </w:rPr>
      </w:pP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For that we will create a NUnit test project, where we will put our tests.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Now write your first unit test, which will do nothing more than just check if your dummy method returns an empty string.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If you are not familiar in writing unit tests with NUnit check the following </w:t>
      </w:r>
      <w:hyperlink r:id="rId20" w:history="1">
        <w:r w:rsidRPr="00E16DBA">
          <w:rPr>
            <w:rStyle w:val="Hyperlink"/>
            <w:lang w:val="en-US"/>
          </w:rPr>
          <w:t>Quick Start guide</w:t>
        </w:r>
      </w:hyperlink>
      <w:r w:rsidRPr="00E16DBA">
        <w:rPr>
          <w:lang w:val="en-US"/>
        </w:rPr>
        <w:t>.</w:t>
      </w:r>
      <w:r w:rsidRPr="00E16DBA">
        <w:rPr>
          <w:lang w:val="en-US"/>
        </w:rPr>
        <w:br/>
        <w:t xml:space="preserve">One common pattern in writing unit tests is the Arrange Act Assert (AAA) pattern. A quick explanation can be found </w:t>
      </w:r>
      <w:hyperlink r:id="rId21" w:history="1">
        <w:r w:rsidRPr="00E16DBA">
          <w:rPr>
            <w:rStyle w:val="Hyperlink"/>
            <w:lang w:val="en-US"/>
          </w:rPr>
          <w:t>here</w:t>
        </w:r>
      </w:hyperlink>
      <w:r w:rsidRPr="00E16DBA">
        <w:rPr>
          <w:lang w:val="en-US"/>
        </w:rPr>
        <w:t>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When you have written your test, run all the tests in Xamarin Studio with “Ctrl + T” or in Visual Studio.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Our implementation is very </w:t>
      </w:r>
      <w:r w:rsidR="008B0BD3">
        <w:rPr>
          <w:lang w:val="en-US"/>
        </w:rPr>
        <w:t>incomplete</w:t>
      </w:r>
      <w:r w:rsidR="008B0BD3" w:rsidRPr="00E16DBA">
        <w:rPr>
          <w:lang w:val="en-US"/>
        </w:rPr>
        <w:t xml:space="preserve"> </w:t>
      </w:r>
      <w:r w:rsidRPr="00E16DBA">
        <w:rPr>
          <w:lang w:val="en-US"/>
        </w:rPr>
        <w:t xml:space="preserve">at the moment. Rewrite or add additional tests so that you can test </w:t>
      </w:r>
      <w:r w:rsidR="008B0BD3">
        <w:rPr>
          <w:lang w:val="en-US"/>
        </w:rPr>
        <w:t xml:space="preserve">for </w:t>
      </w:r>
      <w:r w:rsidRPr="00E16DBA">
        <w:rPr>
          <w:lang w:val="en-US"/>
        </w:rPr>
        <w:t>the proper behavior.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Have a closer look to the specification / user story for this feature to understand how it should work:</w:t>
      </w:r>
    </w:p>
    <w:tbl>
      <w:tblPr>
        <w:tblStyle w:val="Gitternetztabelle5dunkelAkzent3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2268"/>
      </w:tblGrid>
      <w:tr w:rsidR="00E16DBA" w:rsidRPr="00E16DBA" w:rsidTr="00850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Letter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Converted Number</w:t>
            </w:r>
          </w:p>
        </w:tc>
      </w:tr>
      <w:tr w:rsidR="00E16DBA" w:rsidRPr="00E16DBA" w:rsidTr="0085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a, b, c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2</w:t>
            </w:r>
          </w:p>
        </w:tc>
      </w:tr>
      <w:tr w:rsidR="00E16DBA" w:rsidRPr="00E16DBA" w:rsidTr="00850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d, e, f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3</w:t>
            </w:r>
          </w:p>
        </w:tc>
      </w:tr>
      <w:tr w:rsidR="00E16DBA" w:rsidRPr="00E16DBA" w:rsidTr="0085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 xml:space="preserve">g, h, </w:t>
            </w:r>
            <w:proofErr w:type="spellStart"/>
            <w:r w:rsidRPr="00E16DBA">
              <w:rPr>
                <w:lang w:val="en-US"/>
              </w:rPr>
              <w:t>i</w:t>
            </w:r>
            <w:proofErr w:type="spellEnd"/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4</w:t>
            </w:r>
          </w:p>
        </w:tc>
      </w:tr>
      <w:tr w:rsidR="00E16DBA" w:rsidRPr="00E16DBA" w:rsidTr="00850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j, k, l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5</w:t>
            </w:r>
          </w:p>
        </w:tc>
      </w:tr>
      <w:tr w:rsidR="00E16DBA" w:rsidRPr="00E16DBA" w:rsidTr="0085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m, n, o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6</w:t>
            </w:r>
          </w:p>
        </w:tc>
      </w:tr>
      <w:tr w:rsidR="00E16DBA" w:rsidRPr="00E16DBA" w:rsidTr="00850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p, q, r, s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7</w:t>
            </w:r>
          </w:p>
        </w:tc>
      </w:tr>
      <w:tr w:rsidR="00E16DBA" w:rsidRPr="00E16DBA" w:rsidTr="0085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t, u, v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8</w:t>
            </w:r>
          </w:p>
        </w:tc>
      </w:tr>
      <w:tr w:rsidR="00E16DBA" w:rsidRPr="00E16DBA" w:rsidTr="00850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6DBA" w:rsidRPr="00E16DBA" w:rsidRDefault="00E16DBA" w:rsidP="00850B2F">
            <w:pPr>
              <w:spacing w:after="0"/>
              <w:jc w:val="center"/>
              <w:rPr>
                <w:lang w:val="en-US"/>
              </w:rPr>
            </w:pPr>
            <w:r w:rsidRPr="00E16DBA">
              <w:rPr>
                <w:lang w:val="en-US"/>
              </w:rPr>
              <w:t>w, x, y, z</w:t>
            </w:r>
          </w:p>
        </w:tc>
        <w:tc>
          <w:tcPr>
            <w:tcW w:w="2268" w:type="dxa"/>
          </w:tcPr>
          <w:p w:rsidR="00E16DBA" w:rsidRPr="00E16DBA" w:rsidRDefault="00E16DBA" w:rsidP="00850B2F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DBA">
              <w:rPr>
                <w:lang w:val="en-US"/>
              </w:rPr>
              <w:t>9</w:t>
            </w:r>
          </w:p>
        </w:tc>
      </w:tr>
    </w:tbl>
    <w:p w:rsidR="00850B2F" w:rsidRDefault="00850B2F" w:rsidP="00E16DBA">
      <w:pPr>
        <w:rPr>
          <w:lang w:val="en-US"/>
        </w:rPr>
      </w:pP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You should also consider the following cases:</w:t>
      </w:r>
    </w:p>
    <w:p w:rsidR="00E16DBA" w:rsidRPr="00850B2F" w:rsidRDefault="00E16DBA" w:rsidP="00850B2F">
      <w:pPr>
        <w:pStyle w:val="Listenabsatz"/>
        <w:numPr>
          <w:ilvl w:val="0"/>
          <w:numId w:val="21"/>
        </w:numPr>
        <w:rPr>
          <w:lang w:val="en-US"/>
        </w:rPr>
      </w:pPr>
      <w:r w:rsidRPr="00850B2F">
        <w:rPr>
          <w:lang w:val="en-US"/>
        </w:rPr>
        <w:t>Lower and uppercase letters should be handed similarly.</w:t>
      </w:r>
    </w:p>
    <w:p w:rsidR="00E16DBA" w:rsidRPr="00850B2F" w:rsidRDefault="00E16DBA" w:rsidP="00850B2F">
      <w:pPr>
        <w:pStyle w:val="Listenabsatz"/>
        <w:numPr>
          <w:ilvl w:val="0"/>
          <w:numId w:val="21"/>
        </w:numPr>
        <w:rPr>
          <w:lang w:val="en-US"/>
        </w:rPr>
      </w:pPr>
      <w:r w:rsidRPr="00850B2F">
        <w:rPr>
          <w:lang w:val="en-US"/>
        </w:rPr>
        <w:t>Spaces and dashes shoul</w:t>
      </w:r>
      <w:r w:rsidR="00850B2F">
        <w:rPr>
          <w:lang w:val="en-US"/>
        </w:rPr>
        <w:t>d be allowed (e.g. 0190 555-222-</w:t>
      </w:r>
      <w:r w:rsidRPr="00850B2F">
        <w:rPr>
          <w:lang w:val="en-US"/>
        </w:rPr>
        <w:t>1 is valid).</w:t>
      </w:r>
    </w:p>
    <w:p w:rsidR="00850B2F" w:rsidRPr="00850B2F" w:rsidRDefault="00E16DBA" w:rsidP="00850B2F">
      <w:pPr>
        <w:pStyle w:val="Listenabsatz"/>
        <w:numPr>
          <w:ilvl w:val="0"/>
          <w:numId w:val="21"/>
        </w:numPr>
        <w:rPr>
          <w:lang w:val="en-US"/>
        </w:rPr>
      </w:pPr>
      <w:r w:rsidRPr="00850B2F">
        <w:rPr>
          <w:lang w:val="en-US"/>
        </w:rPr>
        <w:t>Other or Special Characters should be skipped.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As a last hint, have a look at the </w:t>
      </w:r>
      <w:hyperlink r:id="rId22" w:history="1">
        <w:r w:rsidRPr="00E16DBA">
          <w:rPr>
            <w:rStyle w:val="Hyperlink"/>
            <w:lang w:val="en-US"/>
          </w:rPr>
          <w:t>Row Test feature</w:t>
        </w:r>
      </w:hyperlink>
      <w:r w:rsidRPr="00E16DBA">
        <w:rPr>
          <w:lang w:val="en-US"/>
        </w:rPr>
        <w:t xml:space="preserve"> in NUnit. It might help you running the same test with different input data.</w:t>
      </w:r>
    </w:p>
    <w:p w:rsidR="00E16DBA" w:rsidRPr="00E16DBA" w:rsidRDefault="00E16DBA" w:rsidP="00E16DBA">
      <w:pPr>
        <w:rPr>
          <w:spacing w:val="5"/>
          <w:sz w:val="32"/>
          <w:szCs w:val="32"/>
          <w:lang w:val="en-US"/>
        </w:rPr>
      </w:pPr>
      <w:r w:rsidRPr="00E16DBA">
        <w:rPr>
          <w:lang w:val="en-US"/>
        </w:rPr>
        <w:t>Of course your tests will fail. Now you need to implement the desired behavior in your interface implementation. When you</w:t>
      </w:r>
      <w:r w:rsidR="008B0BD3">
        <w:rPr>
          <w:lang w:val="en-US"/>
        </w:rPr>
        <w:t xml:space="preserve"> have</w:t>
      </w:r>
      <w:r w:rsidRPr="00E16DBA">
        <w:rPr>
          <w:lang w:val="en-US"/>
        </w:rPr>
        <w:t xml:space="preserve"> implemented the functionality run your tests again to see that everything works as expected.</w:t>
      </w:r>
      <w:r w:rsidRPr="00E16DBA">
        <w:rPr>
          <w:lang w:val="en-US"/>
        </w:rPr>
        <w:br w:type="page"/>
      </w:r>
    </w:p>
    <w:p w:rsidR="00E16DBA" w:rsidRPr="00E16DBA" w:rsidRDefault="00E16DBA" w:rsidP="00E16DBA">
      <w:pPr>
        <w:pStyle w:val="berschrift1"/>
        <w:keepNext w:val="0"/>
        <w:keepLines w:val="0"/>
        <w:spacing w:before="300" w:after="40"/>
        <w:ind w:left="432" w:hanging="432"/>
        <w:jc w:val="left"/>
        <w:rPr>
          <w:lang w:val="en-US"/>
        </w:rPr>
      </w:pPr>
      <w:r w:rsidRPr="00E16DBA">
        <w:rPr>
          <w:lang w:val="en-US"/>
        </w:rPr>
        <w:lastRenderedPageBreak/>
        <w:t>[Optional] Phoneword as PCL with Xamarin.Forms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>Feel free to go further and extend the Phoneword app from the previous exercise with the following features:</w:t>
      </w:r>
    </w:p>
    <w:p w:rsidR="00E16DBA" w:rsidRPr="00E16DBA" w:rsidRDefault="00E16DBA" w:rsidP="00E16DBA">
      <w:pPr>
        <w:pStyle w:val="Listenabsatz"/>
        <w:numPr>
          <w:ilvl w:val="0"/>
          <w:numId w:val="17"/>
        </w:numPr>
        <w:rPr>
          <w:lang w:val="en-US"/>
        </w:rPr>
      </w:pPr>
      <w:r w:rsidRPr="00E16DBA">
        <w:rPr>
          <w:lang w:val="en-US"/>
        </w:rPr>
        <w:t>Make the business logic reusable (as a Portable Class Library) for the different target devices</w:t>
      </w:r>
    </w:p>
    <w:p w:rsidR="00E16DBA" w:rsidRPr="00E16DBA" w:rsidRDefault="00E16DBA" w:rsidP="00E16DBA">
      <w:pPr>
        <w:pStyle w:val="Listenabsatz"/>
        <w:numPr>
          <w:ilvl w:val="0"/>
          <w:numId w:val="17"/>
        </w:numPr>
        <w:rPr>
          <w:lang w:val="en-US"/>
        </w:rPr>
      </w:pPr>
      <w:r w:rsidRPr="00E16DBA">
        <w:rPr>
          <w:lang w:val="en-US"/>
        </w:rPr>
        <w:t>Adding Model-View-ViewModel (MVVM) architecture and make use of Xamarin.Forms</w:t>
      </w:r>
    </w:p>
    <w:p w:rsidR="00E16DBA" w:rsidRPr="00E16DBA" w:rsidRDefault="00E16DBA" w:rsidP="00E16DBA">
      <w:pPr>
        <w:pStyle w:val="Listenabsatz"/>
        <w:numPr>
          <w:ilvl w:val="0"/>
          <w:numId w:val="17"/>
        </w:numPr>
        <w:rPr>
          <w:lang w:val="en-US"/>
        </w:rPr>
      </w:pPr>
      <w:r w:rsidRPr="00E16DBA">
        <w:rPr>
          <w:lang w:val="en-US"/>
        </w:rPr>
        <w:t>Add a history page, where we can see all the dialed numbers</w:t>
      </w:r>
    </w:p>
    <w:p w:rsidR="00E16DBA" w:rsidRPr="00E16DBA" w:rsidRDefault="00E16DBA" w:rsidP="00E16DBA">
      <w:pPr>
        <w:pStyle w:val="Listenabsatz"/>
        <w:numPr>
          <w:ilvl w:val="0"/>
          <w:numId w:val="17"/>
        </w:numPr>
        <w:rPr>
          <w:lang w:val="en-US"/>
        </w:rPr>
      </w:pPr>
      <w:r w:rsidRPr="00E16DBA">
        <w:rPr>
          <w:lang w:val="en-US"/>
        </w:rPr>
        <w:t xml:space="preserve">The translated number should be </w:t>
      </w:r>
      <w:r w:rsidR="008B0BD3">
        <w:rPr>
          <w:lang w:val="en-US"/>
        </w:rPr>
        <w:t>read out by</w:t>
      </w:r>
      <w:r w:rsidR="008B0BD3" w:rsidRPr="00E16DBA">
        <w:rPr>
          <w:lang w:val="en-US"/>
        </w:rPr>
        <w:t xml:space="preserve"> </w:t>
      </w:r>
      <w:r w:rsidRPr="00E16DBA">
        <w:rPr>
          <w:lang w:val="en-US"/>
        </w:rPr>
        <w:t>the phone’s speech engine</w:t>
      </w:r>
    </w:p>
    <w:p w:rsidR="00E16DBA" w:rsidRPr="00E16DBA" w:rsidRDefault="00E16DBA" w:rsidP="00E16DBA">
      <w:pPr>
        <w:rPr>
          <w:rStyle w:val="Hyperlink"/>
          <w:lang w:val="en-US"/>
        </w:rPr>
      </w:pPr>
      <w:r w:rsidRPr="00E16DBA">
        <w:rPr>
          <w:lang w:val="en-US"/>
        </w:rPr>
        <w:t xml:space="preserve">The source code for this exercise is already available on </w:t>
      </w:r>
      <w:hyperlink r:id="rId23" w:history="1">
        <w:r w:rsidRPr="00E16DBA">
          <w:rPr>
            <w:rStyle w:val="Hyperlink"/>
            <w:lang w:val="en-US"/>
          </w:rPr>
          <w:t>GitHub</w:t>
        </w:r>
      </w:hyperlink>
      <w:r w:rsidRPr="00E16DBA">
        <w:rPr>
          <w:lang w:val="en-US"/>
        </w:rPr>
        <w:t xml:space="preserve"> with the solution name “</w:t>
      </w:r>
      <w:proofErr w:type="spellStart"/>
      <w:r w:rsidRPr="00E16DBA">
        <w:rPr>
          <w:lang w:val="en-US"/>
        </w:rPr>
        <w:t>Phoneword.Forms</w:t>
      </w:r>
      <w:proofErr w:type="spellEnd"/>
      <w:r w:rsidRPr="00E16DBA">
        <w:rPr>
          <w:lang w:val="en-US"/>
        </w:rPr>
        <w:t xml:space="preserve">”. </w:t>
      </w:r>
      <w:r w:rsidRPr="00E16DBA">
        <w:rPr>
          <w:rStyle w:val="Hyperlink"/>
          <w:lang w:val="en-US"/>
        </w:rPr>
        <w:t>You can also have a look at the demonstration video to see what the app actually does.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All the required implementation steps are marked with TODO comments. To see all TODO’s press Alt-Shift-T in Xamarin Studio or Ctrl-Alt-D in Visual Studio. If you haven’t installed the required components please refer to section </w:t>
      </w:r>
      <w:r w:rsidRPr="00E16DBA">
        <w:rPr>
          <w:lang w:val="en-US"/>
        </w:rPr>
        <w:fldChar w:fldCharType="begin"/>
      </w:r>
      <w:r w:rsidRPr="00E16DBA">
        <w:rPr>
          <w:lang w:val="en-US"/>
        </w:rPr>
        <w:instrText xml:space="preserve"> REF _Ref417248105 \r \h </w:instrText>
      </w:r>
      <w:r w:rsidRPr="00E16DBA">
        <w:rPr>
          <w:lang w:val="en-US"/>
        </w:rPr>
      </w:r>
      <w:r w:rsidRPr="00E16DBA">
        <w:rPr>
          <w:lang w:val="en-US"/>
        </w:rPr>
        <w:fldChar w:fldCharType="separate"/>
      </w:r>
      <w:r w:rsidR="001F6F0A">
        <w:rPr>
          <w:lang w:val="en-US"/>
        </w:rPr>
        <w:t>4.1</w:t>
      </w:r>
      <w:r w:rsidRPr="00E16DBA">
        <w:rPr>
          <w:lang w:val="en-US"/>
        </w:rPr>
        <w:fldChar w:fldCharType="end"/>
      </w:r>
      <w:r w:rsidRPr="00E16DBA">
        <w:rPr>
          <w:lang w:val="en-US"/>
        </w:rPr>
        <w:t xml:space="preserve"> first.</w:t>
      </w:r>
    </w:p>
    <w:p w:rsidR="00E16DBA" w:rsidRPr="00E16DBA" w:rsidRDefault="00E16DBA" w:rsidP="00E16DBA">
      <w:pPr>
        <w:rPr>
          <w:spacing w:val="5"/>
          <w:sz w:val="32"/>
          <w:szCs w:val="32"/>
          <w:lang w:val="en-US"/>
        </w:rPr>
      </w:pPr>
      <w:r w:rsidRPr="00E16DBA">
        <w:rPr>
          <w:lang w:val="en-US"/>
        </w:rPr>
        <w:br w:type="page"/>
      </w:r>
    </w:p>
    <w:p w:rsidR="00E16DBA" w:rsidRPr="00E16DBA" w:rsidRDefault="00E16DBA" w:rsidP="00E16DBA">
      <w:pPr>
        <w:pStyle w:val="berschrift1"/>
        <w:keepNext w:val="0"/>
        <w:keepLines w:val="0"/>
        <w:spacing w:before="300" w:after="40"/>
        <w:ind w:left="432" w:hanging="432"/>
        <w:jc w:val="left"/>
        <w:rPr>
          <w:lang w:val="en-US"/>
        </w:rPr>
      </w:pPr>
      <w:r w:rsidRPr="00E16DBA">
        <w:rPr>
          <w:lang w:val="en-US"/>
        </w:rPr>
        <w:lastRenderedPageBreak/>
        <w:t>Appendix</w:t>
      </w:r>
    </w:p>
    <w:p w:rsidR="00E16DBA" w:rsidRPr="00E16DBA" w:rsidRDefault="00E16DBA" w:rsidP="00E16DBA">
      <w:pPr>
        <w:pStyle w:val="berschrift2"/>
        <w:keepNext w:val="0"/>
        <w:keepLines w:val="0"/>
        <w:spacing w:after="80"/>
        <w:ind w:left="576" w:hanging="576"/>
        <w:jc w:val="left"/>
        <w:rPr>
          <w:lang w:val="en-US"/>
        </w:rPr>
      </w:pPr>
      <w:bookmarkStart w:id="1" w:name="_Ref417248105"/>
      <w:r w:rsidRPr="00E16DBA">
        <w:rPr>
          <w:lang w:val="en-US"/>
        </w:rPr>
        <w:t xml:space="preserve">Installation of required </w:t>
      </w:r>
      <w:bookmarkEnd w:id="1"/>
      <w:r w:rsidR="005034FC">
        <w:rPr>
          <w:lang w:val="en-US"/>
        </w:rPr>
        <w:t>tools</w:t>
      </w:r>
    </w:p>
    <w:p w:rsidR="00E16DBA" w:rsidRPr="00E16DBA" w:rsidRDefault="00E16DBA" w:rsidP="00E16DBA">
      <w:pPr>
        <w:rPr>
          <w:lang w:val="en-US"/>
        </w:rPr>
      </w:pPr>
      <w:r w:rsidRPr="00E16DBA">
        <w:rPr>
          <w:lang w:val="en-US"/>
        </w:rPr>
        <w:t xml:space="preserve">For a hassle-free and efficient development experience of </w:t>
      </w:r>
      <w:r w:rsidR="00B2245C">
        <w:rPr>
          <w:lang w:val="en-US"/>
        </w:rPr>
        <w:t>c</w:t>
      </w:r>
      <w:r w:rsidRPr="00E16DBA">
        <w:rPr>
          <w:lang w:val="en-US"/>
        </w:rPr>
        <w:t>ross-</w:t>
      </w:r>
      <w:r w:rsidR="00B2245C">
        <w:rPr>
          <w:lang w:val="en-US"/>
        </w:rPr>
        <w:t>p</w:t>
      </w:r>
      <w:r w:rsidRPr="00E16DBA">
        <w:rPr>
          <w:lang w:val="en-US"/>
        </w:rPr>
        <w:t xml:space="preserve">latform </w:t>
      </w:r>
      <w:r w:rsidR="00B2245C">
        <w:rPr>
          <w:lang w:val="en-US"/>
        </w:rPr>
        <w:t>m</w:t>
      </w:r>
      <w:r w:rsidRPr="00E16DBA">
        <w:rPr>
          <w:lang w:val="en-US"/>
        </w:rPr>
        <w:t xml:space="preserve">obile </w:t>
      </w:r>
      <w:r w:rsidR="00B2245C">
        <w:rPr>
          <w:lang w:val="en-US"/>
        </w:rPr>
        <w:t>a</w:t>
      </w:r>
      <w:r w:rsidRPr="00E16DBA">
        <w:rPr>
          <w:lang w:val="en-US"/>
        </w:rPr>
        <w:t>pps with Xamarin the following components are required:</w:t>
      </w:r>
    </w:p>
    <w:p w:rsidR="00E16DBA" w:rsidRPr="00E16DBA" w:rsidRDefault="00E16DBA" w:rsidP="00E16DBA">
      <w:pPr>
        <w:pStyle w:val="Listenabsatz"/>
        <w:numPr>
          <w:ilvl w:val="0"/>
          <w:numId w:val="13"/>
        </w:numPr>
        <w:rPr>
          <w:lang w:val="en-US"/>
        </w:rPr>
      </w:pPr>
      <w:r w:rsidRPr="00E16DBA">
        <w:rPr>
          <w:lang w:val="en-US"/>
        </w:rPr>
        <w:t>Xamarin Subscription (Xamarin Trial Account or higher)</w:t>
      </w:r>
    </w:p>
    <w:p w:rsidR="00E16DBA" w:rsidRPr="00E16DBA" w:rsidRDefault="0016518F" w:rsidP="00E16DBA">
      <w:pPr>
        <w:pStyle w:val="Listenabsatz"/>
        <w:numPr>
          <w:ilvl w:val="1"/>
          <w:numId w:val="13"/>
        </w:numPr>
        <w:rPr>
          <w:lang w:val="en-US"/>
        </w:rPr>
      </w:pPr>
      <w:hyperlink r:id="rId24" w:history="1">
        <w:r w:rsidR="00E16DBA" w:rsidRPr="00E16DBA">
          <w:rPr>
            <w:rStyle w:val="Hyperlink"/>
            <w:lang w:val="en-US"/>
          </w:rPr>
          <w:t>https://store.xamarin.com/account/register</w:t>
        </w:r>
      </w:hyperlink>
    </w:p>
    <w:p w:rsidR="00E16DBA" w:rsidRPr="00E16DBA" w:rsidRDefault="00E16DBA" w:rsidP="00E16DBA">
      <w:pPr>
        <w:pStyle w:val="Listenabsatz"/>
        <w:numPr>
          <w:ilvl w:val="0"/>
          <w:numId w:val="13"/>
        </w:numPr>
        <w:rPr>
          <w:lang w:val="en-US"/>
        </w:rPr>
      </w:pPr>
      <w:r w:rsidRPr="00E16DBA">
        <w:rPr>
          <w:lang w:val="en-US"/>
        </w:rPr>
        <w:t>Xamarin Components with the Xamarin Installer</w:t>
      </w:r>
    </w:p>
    <w:p w:rsidR="00E16DBA" w:rsidRPr="00E16DBA" w:rsidRDefault="00D6032B" w:rsidP="00E16DBA">
      <w:pPr>
        <w:pStyle w:val="Listenabsatz"/>
        <w:numPr>
          <w:ilvl w:val="1"/>
          <w:numId w:val="13"/>
        </w:numPr>
        <w:rPr>
          <w:lang w:val="en-US"/>
        </w:rPr>
      </w:pPr>
      <w:hyperlink r:id="rId25" w:history="1">
        <w:r w:rsidR="00E16DBA" w:rsidRPr="00E16DBA">
          <w:rPr>
            <w:rStyle w:val="Hyperlink"/>
            <w:lang w:val="en-US"/>
          </w:rPr>
          <w:t>Download the Xamarin Platform</w:t>
        </w:r>
      </w:hyperlink>
    </w:p>
    <w:p w:rsidR="00E16DBA" w:rsidRPr="00E16DBA" w:rsidRDefault="00E16DBA" w:rsidP="00E16DBA">
      <w:pPr>
        <w:pStyle w:val="Listenabsatz"/>
        <w:numPr>
          <w:ilvl w:val="0"/>
          <w:numId w:val="13"/>
        </w:numPr>
        <w:rPr>
          <w:lang w:val="en-US"/>
        </w:rPr>
      </w:pPr>
      <w:r w:rsidRPr="00E16DBA">
        <w:rPr>
          <w:lang w:val="en-US"/>
        </w:rPr>
        <w:t>Xamarin apps can be built with Visual Studio or Xamarin Studio. For the Visual Studio Integration at least Visual Studio 2010 and a business license is required.</w:t>
      </w:r>
    </w:p>
    <w:p w:rsidR="00E16DBA" w:rsidRPr="00E16DBA" w:rsidRDefault="00E16DBA" w:rsidP="00E16DBA">
      <w:pPr>
        <w:pStyle w:val="Listenabsatz"/>
        <w:numPr>
          <w:ilvl w:val="0"/>
          <w:numId w:val="13"/>
        </w:numPr>
        <w:rPr>
          <w:lang w:val="en-US"/>
        </w:rPr>
      </w:pPr>
      <w:r w:rsidRPr="00E16DBA">
        <w:rPr>
          <w:lang w:val="en-US"/>
        </w:rPr>
        <w:t>Depending of your desired targets you will need additional software packages or hardware requirements. Here you will find more detailed installation manuals for your target and development platform:</w:t>
      </w:r>
    </w:p>
    <w:p w:rsidR="00E16DBA" w:rsidRPr="00E16DBA" w:rsidRDefault="00E16DBA" w:rsidP="00E16DBA">
      <w:pPr>
        <w:pStyle w:val="Listenabsatz"/>
        <w:numPr>
          <w:ilvl w:val="1"/>
          <w:numId w:val="13"/>
        </w:numPr>
        <w:rPr>
          <w:lang w:val="en-US"/>
        </w:rPr>
      </w:pPr>
      <w:r w:rsidRPr="00E16DBA">
        <w:rPr>
          <w:lang w:val="en-US"/>
        </w:rPr>
        <w:t xml:space="preserve">Android: </w:t>
      </w:r>
      <w:hyperlink r:id="rId26" w:history="1">
        <w:r w:rsidRPr="00E16DBA">
          <w:rPr>
            <w:rStyle w:val="Hyperlink"/>
            <w:lang w:val="en-US"/>
          </w:rPr>
          <w:t>Installing Xamarin.Android</w:t>
        </w:r>
      </w:hyperlink>
    </w:p>
    <w:p w:rsidR="00E16DBA" w:rsidRPr="00E16DBA" w:rsidRDefault="00E16DBA" w:rsidP="00E16DBA">
      <w:pPr>
        <w:pStyle w:val="Listenabsatz"/>
        <w:numPr>
          <w:ilvl w:val="2"/>
          <w:numId w:val="13"/>
        </w:numPr>
        <w:rPr>
          <w:lang w:val="en-US"/>
        </w:rPr>
      </w:pPr>
      <w:r w:rsidRPr="00E16DBA">
        <w:rPr>
          <w:lang w:val="en-US"/>
        </w:rPr>
        <w:t>Note: Android Emulators are usually very slow when no Hardware Acceleration is installed and enabled (</w:t>
      </w:r>
      <w:hyperlink r:id="rId27" w:history="1">
        <w:r w:rsidRPr="00E16DBA">
          <w:rPr>
            <w:rStyle w:val="Hyperlink"/>
            <w:lang w:val="en-US"/>
          </w:rPr>
          <w:t>How-To</w:t>
        </w:r>
      </w:hyperlink>
      <w:r w:rsidRPr="00E16DBA">
        <w:rPr>
          <w:lang w:val="en-US"/>
        </w:rPr>
        <w:t>)</w:t>
      </w:r>
    </w:p>
    <w:p w:rsidR="00E16DBA" w:rsidRPr="00E16DBA" w:rsidRDefault="00E16DBA" w:rsidP="00E16DBA">
      <w:pPr>
        <w:pStyle w:val="Listenabsatz"/>
        <w:numPr>
          <w:ilvl w:val="1"/>
          <w:numId w:val="13"/>
        </w:numPr>
        <w:rPr>
          <w:lang w:val="en-US"/>
        </w:rPr>
      </w:pPr>
      <w:r w:rsidRPr="00E16DBA">
        <w:rPr>
          <w:lang w:val="en-US"/>
        </w:rPr>
        <w:t xml:space="preserve">iOS: </w:t>
      </w:r>
      <w:hyperlink r:id="rId28" w:history="1">
        <w:r w:rsidRPr="00E16DBA">
          <w:rPr>
            <w:rStyle w:val="Hyperlink"/>
            <w:lang w:val="en-US"/>
          </w:rPr>
          <w:t>Installing Xamarin.iOS</w:t>
        </w:r>
      </w:hyperlink>
    </w:p>
    <w:p w:rsidR="00E16DBA" w:rsidRPr="00E16DBA" w:rsidRDefault="00E16DBA" w:rsidP="00E16DBA">
      <w:pPr>
        <w:pStyle w:val="Listenabsatz"/>
        <w:numPr>
          <w:ilvl w:val="1"/>
          <w:numId w:val="13"/>
        </w:numPr>
        <w:rPr>
          <w:lang w:val="en-US"/>
        </w:rPr>
      </w:pPr>
      <w:r w:rsidRPr="00E16DBA">
        <w:rPr>
          <w:lang w:val="en-US"/>
        </w:rPr>
        <w:t xml:space="preserve">Windows Phone: You will need Visual Studio and the </w:t>
      </w:r>
      <w:r w:rsidR="0016518F">
        <w:fldChar w:fldCharType="begin"/>
      </w:r>
      <w:r w:rsidR="0016518F" w:rsidRPr="00B03149">
        <w:rPr>
          <w:lang w:val="en-GB"/>
        </w:rPr>
        <w:instrText xml:space="preserve"> HYPERLINK </w:instrText>
      </w:r>
      <w:bookmarkStart w:id="2" w:name="_GoBack"/>
      <w:bookmarkEnd w:id="2"/>
      <w:r w:rsidR="0016518F" w:rsidRPr="00B03149">
        <w:rPr>
          <w:lang w:val="en-GB"/>
        </w:rPr>
        <w:instrText xml:space="preserve">"http://dev.windows.com/en-us/develop/download-phone-sdk" </w:instrText>
      </w:r>
      <w:r w:rsidR="0016518F">
        <w:fldChar w:fldCharType="separate"/>
      </w:r>
      <w:r w:rsidRPr="00E16DBA">
        <w:rPr>
          <w:rStyle w:val="Hyperlink"/>
          <w:lang w:val="en-US"/>
        </w:rPr>
        <w:t>Windows Phone SDK</w:t>
      </w:r>
      <w:r w:rsidR="0016518F">
        <w:rPr>
          <w:rStyle w:val="Hyperlink"/>
          <w:lang w:val="en-US"/>
        </w:rPr>
        <w:fldChar w:fldCharType="end"/>
      </w:r>
    </w:p>
    <w:p w:rsidR="00E16DBA" w:rsidRPr="00E16DBA" w:rsidRDefault="00E16DBA" w:rsidP="00E16DB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549A" w:rsidRPr="00E16DBA" w:rsidRDefault="00CA549A" w:rsidP="00E16DBA">
      <w:pPr>
        <w:rPr>
          <w:lang w:val="en-US"/>
        </w:rPr>
      </w:pPr>
    </w:p>
    <w:sectPr w:rsidR="00CA549A" w:rsidRPr="00E16DBA" w:rsidSect="000976D2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6" w:h="16838" w:code="9"/>
      <w:pgMar w:top="2268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32B" w:rsidRPr="00513586" w:rsidRDefault="00D6032B" w:rsidP="00513586">
      <w:r>
        <w:separator/>
      </w:r>
    </w:p>
  </w:endnote>
  <w:endnote w:type="continuationSeparator" w:id="0">
    <w:p w:rsidR="00D6032B" w:rsidRPr="00513586" w:rsidRDefault="00D6032B" w:rsidP="0051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6D2" w:rsidRDefault="000976D2" w:rsidP="000976D2">
    <w:pPr>
      <w:pStyle w:val="Fuss"/>
      <w:rPr>
        <w:rFonts w:cs="Arial"/>
      </w:rPr>
    </w:pPr>
    <w:r>
      <w:rPr>
        <w:rFonts w:cs="Arial"/>
      </w:rPr>
      <w:t>bbv Software Services AG, Blumenrain 10, Postfach, CH-6002 Luzern, Tel. +41 41 429 01 11, info@bbv.ch, www.bbv.ch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54" w:rsidRDefault="00927C54" w:rsidP="00927C54">
    <w:pPr>
      <w:pStyle w:val="Fuss"/>
      <w:rPr>
        <w:rFonts w:cs="Arial"/>
      </w:rPr>
    </w:pPr>
    <w:r>
      <w:rPr>
        <w:rFonts w:cs="Arial"/>
      </w:rPr>
      <w:t>bbv Software Services AG, Blumenrain 10, Postfach, CH-6002 Luzern, Tel. +41 41 429 01 11, info@bbv.ch, www.bbv.ch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32B" w:rsidRPr="00513586" w:rsidRDefault="00D6032B" w:rsidP="00513586">
      <w:r>
        <w:separator/>
      </w:r>
    </w:p>
  </w:footnote>
  <w:footnote w:type="continuationSeparator" w:id="0">
    <w:p w:rsidR="00D6032B" w:rsidRPr="00513586" w:rsidRDefault="00D6032B" w:rsidP="00513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6D2" w:rsidRPr="00F91832" w:rsidRDefault="000976D2" w:rsidP="000976D2">
    <w:pPr>
      <w:pStyle w:val="Kopf"/>
    </w:pPr>
    <w:r>
      <w:rPr>
        <w:noProof/>
        <w:lang w:eastAsia="de-CH"/>
      </w:rPr>
      <w:drawing>
        <wp:inline distT="0" distB="0" distL="0" distR="0" wp14:anchorId="06B192F8" wp14:editId="655FF07C">
          <wp:extent cx="1028700" cy="571500"/>
          <wp:effectExtent l="0" t="0" r="0" b="0"/>
          <wp:docPr id="2" name="Grafik 2" descr="C:\Users\gerdamarfurt\AppData\Local\Microsoft\Windows\INetCache\Content.Word\Logo BBV_Briefpapi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damarfurt\AppData\Local\Microsoft\Windows\INetCache\Content.Word\Logo BBV_Briefpapi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433" w:rsidRPr="00F91832" w:rsidRDefault="00692433" w:rsidP="00692433">
    <w:pPr>
      <w:pStyle w:val="Kopf"/>
    </w:pPr>
    <w:r>
      <w:rPr>
        <w:noProof/>
        <w:lang w:eastAsia="de-CH"/>
      </w:rPr>
      <w:drawing>
        <wp:inline distT="0" distB="0" distL="0" distR="0">
          <wp:extent cx="1028700" cy="571500"/>
          <wp:effectExtent l="0" t="0" r="0" b="0"/>
          <wp:docPr id="1" name="Grafik 1" descr="C:\Users\gerdamarfurt\AppData\Local\Microsoft\Windows\INetCache\Content.Word\Logo BBV_Briefpapi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damarfurt\AppData\Local\Microsoft\Windows\INetCache\Content.Word\Logo BBV_Briefpapi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1174"/>
    <w:multiLevelType w:val="hybridMultilevel"/>
    <w:tmpl w:val="8F96CF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1A0BA3"/>
    <w:multiLevelType w:val="hybridMultilevel"/>
    <w:tmpl w:val="26DE832A"/>
    <w:lvl w:ilvl="0" w:tplc="08109C3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65A24"/>
    <w:multiLevelType w:val="hybridMultilevel"/>
    <w:tmpl w:val="9F305D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C646FD"/>
    <w:multiLevelType w:val="hybridMultilevel"/>
    <w:tmpl w:val="055E401E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74C33"/>
    <w:multiLevelType w:val="hybridMultilevel"/>
    <w:tmpl w:val="ECD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1157"/>
    <w:multiLevelType w:val="multilevel"/>
    <w:tmpl w:val="6D140D7C"/>
    <w:styleLink w:val="Aufzhlungbbv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6">
    <w:nsid w:val="4D4E710B"/>
    <w:multiLevelType w:val="hybridMultilevel"/>
    <w:tmpl w:val="D604E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D1620"/>
    <w:multiLevelType w:val="hybridMultilevel"/>
    <w:tmpl w:val="1BCE272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4A52BD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9A246F6"/>
    <w:multiLevelType w:val="multilevel"/>
    <w:tmpl w:val="16F2873C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>
    <w:nsid w:val="743E2FB5"/>
    <w:multiLevelType w:val="hybridMultilevel"/>
    <w:tmpl w:val="C70824C8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6"/>
  </w:num>
  <w:num w:numId="17">
    <w:abstractNumId w:val="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8D"/>
    <w:rsid w:val="000018F6"/>
    <w:rsid w:val="00050293"/>
    <w:rsid w:val="00070436"/>
    <w:rsid w:val="000976D2"/>
    <w:rsid w:val="000E799F"/>
    <w:rsid w:val="000F4864"/>
    <w:rsid w:val="00114FE2"/>
    <w:rsid w:val="001331A3"/>
    <w:rsid w:val="0016518F"/>
    <w:rsid w:val="001B48C5"/>
    <w:rsid w:val="001C0EB0"/>
    <w:rsid w:val="001E7D77"/>
    <w:rsid w:val="001F6F0A"/>
    <w:rsid w:val="00202D5D"/>
    <w:rsid w:val="002079AE"/>
    <w:rsid w:val="002433B6"/>
    <w:rsid w:val="002E73E3"/>
    <w:rsid w:val="0033611F"/>
    <w:rsid w:val="003543F8"/>
    <w:rsid w:val="00366E82"/>
    <w:rsid w:val="00367651"/>
    <w:rsid w:val="00373647"/>
    <w:rsid w:val="00385CB6"/>
    <w:rsid w:val="003E3079"/>
    <w:rsid w:val="003E7FD4"/>
    <w:rsid w:val="004062A9"/>
    <w:rsid w:val="00417988"/>
    <w:rsid w:val="004274D8"/>
    <w:rsid w:val="00444575"/>
    <w:rsid w:val="004756ED"/>
    <w:rsid w:val="004971B6"/>
    <w:rsid w:val="004C5360"/>
    <w:rsid w:val="004F6A11"/>
    <w:rsid w:val="005034FC"/>
    <w:rsid w:val="00511756"/>
    <w:rsid w:val="00511CD4"/>
    <w:rsid w:val="00513586"/>
    <w:rsid w:val="00524B5F"/>
    <w:rsid w:val="00526597"/>
    <w:rsid w:val="005455BF"/>
    <w:rsid w:val="00551CAB"/>
    <w:rsid w:val="00566A54"/>
    <w:rsid w:val="005A5D8B"/>
    <w:rsid w:val="00626D75"/>
    <w:rsid w:val="00634F64"/>
    <w:rsid w:val="00640984"/>
    <w:rsid w:val="00660247"/>
    <w:rsid w:val="00672BA1"/>
    <w:rsid w:val="00684B8C"/>
    <w:rsid w:val="00692433"/>
    <w:rsid w:val="00737C7D"/>
    <w:rsid w:val="00754F96"/>
    <w:rsid w:val="0079588D"/>
    <w:rsid w:val="007C484C"/>
    <w:rsid w:val="007C6B99"/>
    <w:rsid w:val="007D14CC"/>
    <w:rsid w:val="007D59D9"/>
    <w:rsid w:val="007E3FB8"/>
    <w:rsid w:val="007E5E0F"/>
    <w:rsid w:val="00850B2F"/>
    <w:rsid w:val="008868DA"/>
    <w:rsid w:val="008B0BD3"/>
    <w:rsid w:val="008B155F"/>
    <w:rsid w:val="008B24E4"/>
    <w:rsid w:val="00906FFD"/>
    <w:rsid w:val="009175C0"/>
    <w:rsid w:val="00927C54"/>
    <w:rsid w:val="00961FA8"/>
    <w:rsid w:val="00962330"/>
    <w:rsid w:val="00A61FB4"/>
    <w:rsid w:val="00A700BE"/>
    <w:rsid w:val="00A730C3"/>
    <w:rsid w:val="00A82478"/>
    <w:rsid w:val="00A915CF"/>
    <w:rsid w:val="00AA415E"/>
    <w:rsid w:val="00AB4BEE"/>
    <w:rsid w:val="00AD0335"/>
    <w:rsid w:val="00AE4984"/>
    <w:rsid w:val="00B03149"/>
    <w:rsid w:val="00B1456F"/>
    <w:rsid w:val="00B2245C"/>
    <w:rsid w:val="00B306A4"/>
    <w:rsid w:val="00B309B4"/>
    <w:rsid w:val="00B32429"/>
    <w:rsid w:val="00B95F05"/>
    <w:rsid w:val="00BC71DB"/>
    <w:rsid w:val="00BD7669"/>
    <w:rsid w:val="00C455C4"/>
    <w:rsid w:val="00C71413"/>
    <w:rsid w:val="00CA549A"/>
    <w:rsid w:val="00CF3B0E"/>
    <w:rsid w:val="00D13736"/>
    <w:rsid w:val="00D31D13"/>
    <w:rsid w:val="00D35679"/>
    <w:rsid w:val="00D35A70"/>
    <w:rsid w:val="00D52CD0"/>
    <w:rsid w:val="00D6032B"/>
    <w:rsid w:val="00E16DBA"/>
    <w:rsid w:val="00E24698"/>
    <w:rsid w:val="00E736E9"/>
    <w:rsid w:val="00EA16EB"/>
    <w:rsid w:val="00EC22CB"/>
    <w:rsid w:val="00F02250"/>
    <w:rsid w:val="00F26140"/>
    <w:rsid w:val="00F73110"/>
    <w:rsid w:val="00F90FA5"/>
    <w:rsid w:val="00FB5FC7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F94CF3F-8280-4A0D-A97D-6D96D1D6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locked="0" w:semiHidden="1" w:unhideWhenUsed="1"/>
    <w:lsdException w:name="index 2" w:locked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locked="0" w:semiHidden="1" w:unhideWhenUsed="1"/>
    <w:lsdException w:name="annotation text" w:semiHidden="1" w:uiPriority="0" w:unhideWhenUsed="1"/>
    <w:lsdException w:name="header" w:locked="0" w:semiHidden="1" w:uiPriority="96" w:unhideWhenUsed="1"/>
    <w:lsdException w:name="footer" w:locked="0" w:semiHidden="1" w:uiPriority="96" w:unhideWhenUsed="1"/>
    <w:lsdException w:name="index heading" w:semiHidden="1" w:unhideWhenUsed="1"/>
    <w:lsdException w:name="caption" w:locked="0" w:semiHidden="1" w:uiPriority="38" w:unhideWhenUsed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79"/>
    <w:lsdException w:name="Emphasis" w:uiPriority="7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79"/>
    <w:lsdException w:name="Intense Quote" w:uiPriority="7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79"/>
    <w:lsdException w:name="Intense Emphasis" w:uiPriority="79"/>
    <w:lsdException w:name="Subtle Reference" w:uiPriority="79"/>
    <w:lsdException w:name="Intense Reference" w:uiPriority="79"/>
    <w:lsdException w:name="Book Title" w:uiPriority="79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qFormat/>
    <w:rsid w:val="00E16DBA"/>
    <w:pPr>
      <w:spacing w:after="200" w:line="276" w:lineRule="auto"/>
      <w:jc w:val="both"/>
    </w:pPr>
    <w:rPr>
      <w:rFonts w:ascii="Arial" w:eastAsiaTheme="minorEastAsia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1FA8"/>
    <w:pPr>
      <w:keepNext/>
      <w:keepLines/>
      <w:numPr>
        <w:numId w:val="12"/>
      </w:numPr>
      <w:spacing w:before="360"/>
      <w:outlineLvl w:val="0"/>
    </w:pPr>
    <w:rPr>
      <w:rFonts w:eastAsiaTheme="majorEastAsia" w:cstheme="majorBidi"/>
      <w:b/>
      <w:color w:val="707173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961FA8"/>
    <w:pPr>
      <w:numPr>
        <w:ilvl w:val="1"/>
      </w:numPr>
      <w:spacing w:before="240"/>
      <w:outlineLvl w:val="1"/>
    </w:pPr>
    <w:rPr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961FA8"/>
    <w:pPr>
      <w:numPr>
        <w:ilvl w:val="2"/>
      </w:numPr>
      <w:spacing w:before="180" w:after="120"/>
      <w:outlineLvl w:val="2"/>
    </w:pPr>
    <w:rPr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961FA8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locked/>
    <w:rsid w:val="00961FA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961FA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961FA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961FA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961FA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61FA8"/>
    <w:rPr>
      <w:rFonts w:ascii="Arial" w:eastAsiaTheme="majorEastAsia" w:hAnsi="Arial" w:cstheme="majorBidi"/>
      <w:b/>
      <w:color w:val="707173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1FA8"/>
    <w:rPr>
      <w:rFonts w:ascii="Arial" w:eastAsiaTheme="majorEastAsia" w:hAnsi="Arial" w:cstheme="majorBidi"/>
      <w:b/>
      <w:color w:val="707173"/>
      <w:sz w:val="20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1FA8"/>
    <w:rPr>
      <w:rFonts w:ascii="Arial" w:eastAsiaTheme="majorEastAsia" w:hAnsi="Arial" w:cstheme="majorBidi"/>
      <w:b/>
      <w:color w:val="707173"/>
      <w:sz w:val="28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1FA8"/>
    <w:rPr>
      <w:rFonts w:ascii="Arial" w:eastAsiaTheme="majorEastAsia" w:hAnsi="Arial" w:cstheme="majorBidi"/>
      <w:b/>
      <w:iCs/>
      <w:color w:val="707173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1FA8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KeinLeerraum">
    <w:name w:val="No Spacing"/>
    <w:uiPriority w:val="98"/>
    <w:qFormat/>
    <w:rsid w:val="00961FA8"/>
    <w:pPr>
      <w:spacing w:after="0" w:line="240" w:lineRule="auto"/>
    </w:pPr>
    <w:rPr>
      <w:rFonts w:ascii="Arial" w:hAnsi="Arial"/>
      <w:sz w:val="20"/>
    </w:rPr>
  </w:style>
  <w:style w:type="paragraph" w:styleId="Endnotentext">
    <w:name w:val="endnote text"/>
    <w:basedOn w:val="Standard"/>
    <w:link w:val="EndnotentextZchn"/>
    <w:uiPriority w:val="99"/>
    <w:unhideWhenUsed/>
    <w:rsid w:val="00961FA8"/>
    <w:pPr>
      <w:spacing w:after="0" w:line="240" w:lineRule="auto"/>
      <w:ind w:left="284" w:hanging="284"/>
    </w:pPr>
    <w:rPr>
      <w:rFonts w:eastAsia="Times New Roman" w:cs="Arial"/>
      <w:color w:val="000000"/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961FA8"/>
    <w:rPr>
      <w:rFonts w:ascii="Arial" w:eastAsia="Times New Roman" w:hAnsi="Arial" w:cs="Arial"/>
      <w:color w:val="000000"/>
      <w:sz w:val="16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961FA8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E16DBA"/>
    <w:pPr>
      <w:keepNext/>
      <w:keepLines/>
      <w:spacing w:before="360" w:after="120"/>
    </w:pPr>
    <w:rPr>
      <w:rFonts w:eastAsiaTheme="majorEastAsia" w:cstheme="majorBidi"/>
      <w:b/>
      <w:color w:val="707173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6DBA"/>
    <w:rPr>
      <w:rFonts w:eastAsiaTheme="majorEastAsia" w:cstheme="majorBidi"/>
      <w:b/>
      <w:color w:val="707173"/>
      <w:sz w:val="3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961FA8"/>
    <w:pPr>
      <w:keepNext/>
      <w:keepLines/>
      <w:tabs>
        <w:tab w:val="right" w:leader="dot" w:pos="9072"/>
      </w:tabs>
      <w:spacing w:before="180" w:after="120"/>
      <w:ind w:left="397" w:hanging="397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961FA8"/>
    <w:pPr>
      <w:spacing w:before="120"/>
      <w:ind w:left="964" w:hanging="567"/>
    </w:pPr>
    <w:rPr>
      <w:noProof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961FA8"/>
    <w:pPr>
      <w:tabs>
        <w:tab w:val="left" w:pos="1758"/>
      </w:tabs>
      <w:ind w:left="1758" w:hanging="794"/>
    </w:pPr>
    <w:rPr>
      <w:b w:val="0"/>
    </w:rPr>
  </w:style>
  <w:style w:type="character" w:styleId="Hyperlink">
    <w:name w:val="Hyperlink"/>
    <w:basedOn w:val="Absatz-Standardschriftart"/>
    <w:uiPriority w:val="99"/>
    <w:unhideWhenUsed/>
    <w:locked/>
    <w:rsid w:val="00961FA8"/>
    <w:rPr>
      <w:color w:val="0563C1" w:themeColor="hyperlink"/>
      <w:u w:val="single"/>
    </w:rPr>
  </w:style>
  <w:style w:type="paragraph" w:styleId="Inhaltsverzeichnisberschrift">
    <w:name w:val="TOC Heading"/>
    <w:basedOn w:val="Titel"/>
    <w:next w:val="Standard"/>
    <w:uiPriority w:val="39"/>
    <w:unhideWhenUsed/>
    <w:rsid w:val="00961FA8"/>
    <w:pPr>
      <w:spacing w:before="480"/>
    </w:pPr>
  </w:style>
  <w:style w:type="paragraph" w:styleId="Untertitel">
    <w:name w:val="Subtitle"/>
    <w:basedOn w:val="Titel"/>
    <w:next w:val="Standard"/>
    <w:link w:val="UntertitelZchn"/>
    <w:uiPriority w:val="4"/>
    <w:qFormat/>
    <w:rsid w:val="00961FA8"/>
    <w:pPr>
      <w:spacing w:before="240"/>
    </w:pPr>
    <w:rPr>
      <w:sz w:val="20"/>
    </w:rPr>
  </w:style>
  <w:style w:type="character" w:customStyle="1" w:styleId="UntertitelZchn">
    <w:name w:val="Untertitel Zchn"/>
    <w:basedOn w:val="Absatz-Standardschriftart"/>
    <w:link w:val="Untertitel"/>
    <w:uiPriority w:val="4"/>
    <w:rsid w:val="00961FA8"/>
    <w:rPr>
      <w:rFonts w:ascii="Arial" w:eastAsiaTheme="majorEastAsia" w:hAnsi="Arial" w:cstheme="majorBidi"/>
      <w:b/>
      <w:color w:val="707173"/>
      <w:sz w:val="20"/>
      <w:szCs w:val="56"/>
    </w:rPr>
  </w:style>
  <w:style w:type="paragraph" w:styleId="Verzeichnis4">
    <w:name w:val="toc 4"/>
    <w:basedOn w:val="Verzeichnis3"/>
    <w:next w:val="Standard"/>
    <w:autoRedefine/>
    <w:uiPriority w:val="39"/>
    <w:unhideWhenUsed/>
    <w:rsid w:val="00961FA8"/>
    <w:pPr>
      <w:tabs>
        <w:tab w:val="clear" w:pos="1758"/>
      </w:tabs>
      <w:spacing w:before="60" w:after="60"/>
    </w:pPr>
  </w:style>
  <w:style w:type="paragraph" w:customStyle="1" w:styleId="Betreff">
    <w:name w:val="Betreff"/>
    <w:basedOn w:val="Untertitel"/>
    <w:uiPriority w:val="7"/>
    <w:qFormat/>
    <w:rsid w:val="00961FA8"/>
    <w:pPr>
      <w:spacing w:before="480" w:after="360"/>
    </w:pPr>
    <w:rPr>
      <w:rFonts w:eastAsia="Times New Roman" w:cs="Arial"/>
      <w:szCs w:val="20"/>
    </w:rPr>
  </w:style>
  <w:style w:type="paragraph" w:styleId="Beschriftung">
    <w:name w:val="caption"/>
    <w:basedOn w:val="Standard"/>
    <w:next w:val="Standard"/>
    <w:uiPriority w:val="38"/>
    <w:unhideWhenUsed/>
    <w:rsid w:val="00961FA8"/>
    <w:pPr>
      <w:spacing w:before="60" w:after="60"/>
    </w:pPr>
    <w:rPr>
      <w:i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61FA8"/>
    <w:pPr>
      <w:keepNext/>
      <w:tabs>
        <w:tab w:val="right" w:leader="dot" w:pos="9072"/>
      </w:tabs>
      <w:spacing w:before="60" w:after="0"/>
    </w:pPr>
  </w:style>
  <w:style w:type="paragraph" w:styleId="Index1">
    <w:name w:val="index 1"/>
    <w:basedOn w:val="Standard"/>
    <w:next w:val="Standard"/>
    <w:autoRedefine/>
    <w:uiPriority w:val="99"/>
    <w:rsid w:val="00961FA8"/>
    <w:pPr>
      <w:tabs>
        <w:tab w:val="right" w:leader="dot" w:pos="4166"/>
      </w:tabs>
      <w:spacing w:before="120" w:after="60" w:line="240" w:lineRule="auto"/>
      <w:ind w:left="198" w:hanging="198"/>
    </w:pPr>
  </w:style>
  <w:style w:type="paragraph" w:styleId="Index2">
    <w:name w:val="index 2"/>
    <w:basedOn w:val="Index1"/>
    <w:next w:val="Standard"/>
    <w:autoRedefine/>
    <w:uiPriority w:val="99"/>
    <w:rsid w:val="00961FA8"/>
    <w:pPr>
      <w:spacing w:before="60" w:after="0"/>
      <w:ind w:left="396"/>
    </w:pPr>
  </w:style>
  <w:style w:type="paragraph" w:styleId="Funotentext">
    <w:name w:val="footnote text"/>
    <w:basedOn w:val="Standard"/>
    <w:link w:val="FunotentextZchn"/>
    <w:uiPriority w:val="99"/>
    <w:unhideWhenUsed/>
    <w:rsid w:val="00961FA8"/>
    <w:pPr>
      <w:spacing w:after="0" w:line="240" w:lineRule="auto"/>
      <w:ind w:left="284" w:hanging="284"/>
    </w:pPr>
    <w:rPr>
      <w:rFonts w:eastAsia="Times New Roman" w:cs="Arial"/>
      <w:color w:val="000000"/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61FA8"/>
    <w:rPr>
      <w:rFonts w:ascii="Arial" w:eastAsia="Times New Roman" w:hAnsi="Arial" w:cs="Arial"/>
      <w:color w:val="000000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61FA8"/>
    <w:rPr>
      <w:vertAlign w:val="superscript"/>
    </w:rPr>
  </w:style>
  <w:style w:type="paragraph" w:styleId="Kopfzeile">
    <w:name w:val="header"/>
    <w:basedOn w:val="Standard"/>
    <w:link w:val="KopfzeileZchn"/>
    <w:uiPriority w:val="96"/>
    <w:rsid w:val="00961FA8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KopfzeileZchn">
    <w:name w:val="Kopfzeile Zchn"/>
    <w:basedOn w:val="Absatz-Standardschriftart"/>
    <w:link w:val="Kopfzeile"/>
    <w:uiPriority w:val="96"/>
    <w:rsid w:val="00961FA8"/>
    <w:rPr>
      <w:rFonts w:ascii="Arial" w:hAnsi="Arial"/>
      <w:color w:val="707173"/>
      <w:sz w:val="15"/>
    </w:rPr>
  </w:style>
  <w:style w:type="paragraph" w:styleId="Fuzeile">
    <w:name w:val="footer"/>
    <w:basedOn w:val="Standard"/>
    <w:link w:val="FuzeileZchn"/>
    <w:uiPriority w:val="96"/>
    <w:rsid w:val="00961FA8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FuzeileZchn">
    <w:name w:val="Fußzeile Zchn"/>
    <w:basedOn w:val="Absatz-Standardschriftart"/>
    <w:link w:val="Fuzeile"/>
    <w:uiPriority w:val="96"/>
    <w:rsid w:val="00961FA8"/>
    <w:rPr>
      <w:rFonts w:ascii="Arial" w:hAnsi="Arial"/>
      <w:color w:val="707173"/>
      <w:sz w:val="15"/>
    </w:rPr>
  </w:style>
  <w:style w:type="table" w:styleId="Tabellenraster">
    <w:name w:val="Table Grid"/>
    <w:basedOn w:val="NormaleTabelle"/>
    <w:uiPriority w:val="59"/>
    <w:rsid w:val="00961FA8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45" w:type="dxa"/>
        <w:bottom w:w="45" w:type="dxa"/>
      </w:tcMar>
    </w:tcPr>
  </w:style>
  <w:style w:type="paragraph" w:customStyle="1" w:styleId="Fuss">
    <w:name w:val="Fuss"/>
    <w:basedOn w:val="Fuzeile"/>
    <w:link w:val="FussZchn"/>
    <w:uiPriority w:val="96"/>
    <w:unhideWhenUsed/>
    <w:rsid w:val="00961FA8"/>
  </w:style>
  <w:style w:type="paragraph" w:customStyle="1" w:styleId="Kopf">
    <w:name w:val="Kopf"/>
    <w:basedOn w:val="Kopfzeile"/>
    <w:link w:val="KopfZchn"/>
    <w:uiPriority w:val="96"/>
    <w:unhideWhenUsed/>
    <w:rsid w:val="00961FA8"/>
  </w:style>
  <w:style w:type="character" w:customStyle="1" w:styleId="KopfZchn">
    <w:name w:val="Kopf Zchn"/>
    <w:basedOn w:val="KopfzeileZchn"/>
    <w:link w:val="Kopf"/>
    <w:uiPriority w:val="96"/>
    <w:rsid w:val="00961FA8"/>
    <w:rPr>
      <w:rFonts w:ascii="Arial" w:hAnsi="Arial"/>
      <w:color w:val="707173"/>
      <w:sz w:val="15"/>
    </w:rPr>
  </w:style>
  <w:style w:type="paragraph" w:customStyle="1" w:styleId="Kopf2">
    <w:name w:val="Kopf2"/>
    <w:basedOn w:val="Kopfzeile"/>
    <w:link w:val="Kopf2Zchn"/>
    <w:uiPriority w:val="96"/>
    <w:unhideWhenUsed/>
    <w:rsid w:val="00961FA8"/>
  </w:style>
  <w:style w:type="paragraph" w:customStyle="1" w:styleId="Fuss2">
    <w:name w:val="Fuss2"/>
    <w:basedOn w:val="Fuzeile"/>
    <w:link w:val="Fuss2Zchn"/>
    <w:uiPriority w:val="96"/>
    <w:unhideWhenUsed/>
    <w:rsid w:val="00961FA8"/>
  </w:style>
  <w:style w:type="character" w:customStyle="1" w:styleId="Kopf2Zchn">
    <w:name w:val="Kopf2 Zchn"/>
    <w:basedOn w:val="KopfZchn"/>
    <w:link w:val="Kopf2"/>
    <w:uiPriority w:val="96"/>
    <w:rsid w:val="00961FA8"/>
    <w:rPr>
      <w:rFonts w:ascii="Arial" w:hAnsi="Arial"/>
      <w:color w:val="707173"/>
      <w:sz w:val="15"/>
    </w:rPr>
  </w:style>
  <w:style w:type="character" w:customStyle="1" w:styleId="FussZchn">
    <w:name w:val="Fuss Zchn"/>
    <w:basedOn w:val="FuzeileZchn"/>
    <w:link w:val="Fuss"/>
    <w:uiPriority w:val="96"/>
    <w:rsid w:val="00961FA8"/>
    <w:rPr>
      <w:rFonts w:ascii="Arial" w:hAnsi="Arial"/>
      <w:color w:val="707173"/>
      <w:sz w:val="15"/>
    </w:rPr>
  </w:style>
  <w:style w:type="character" w:customStyle="1" w:styleId="Fuss2Zchn">
    <w:name w:val="Fuss2 Zchn"/>
    <w:basedOn w:val="FussZchn"/>
    <w:link w:val="Fuss2"/>
    <w:uiPriority w:val="96"/>
    <w:rsid w:val="00961FA8"/>
    <w:rPr>
      <w:rFonts w:ascii="Arial" w:hAnsi="Arial"/>
      <w:color w:val="707173"/>
      <w:sz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96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FA8"/>
    <w:rPr>
      <w:rFonts w:ascii="Tahoma" w:hAnsi="Tahoma" w:cs="Tahoma"/>
      <w:sz w:val="16"/>
      <w:szCs w:val="16"/>
    </w:rPr>
  </w:style>
  <w:style w:type="numbering" w:customStyle="1" w:styleId="Aufzhlungbbv">
    <w:name w:val="Aufzählung bbv"/>
    <w:uiPriority w:val="99"/>
    <w:rsid w:val="00961FA8"/>
    <w:pPr>
      <w:numPr>
        <w:numId w:val="1"/>
      </w:numPr>
    </w:pPr>
  </w:style>
  <w:style w:type="paragraph" w:styleId="Kommentartext">
    <w:name w:val="annotation text"/>
    <w:basedOn w:val="Standard"/>
    <w:link w:val="KommentartextZchn"/>
    <w:locked/>
    <w:rsid w:val="00961FA8"/>
    <w:rPr>
      <w:i/>
      <w:color w:val="0000FA"/>
      <w:sz w:val="16"/>
    </w:rPr>
  </w:style>
  <w:style w:type="character" w:customStyle="1" w:styleId="KommentartextZchn">
    <w:name w:val="Kommentartext Zchn"/>
    <w:basedOn w:val="Absatz-Standardschriftart"/>
    <w:link w:val="Kommentartext"/>
    <w:rsid w:val="00961FA8"/>
    <w:rPr>
      <w:rFonts w:ascii="Arial" w:hAnsi="Arial"/>
      <w:i/>
      <w:color w:val="0000FA"/>
      <w:sz w:val="16"/>
    </w:rPr>
  </w:style>
  <w:style w:type="paragraph" w:styleId="Listenabsatz">
    <w:name w:val="List Paragraph"/>
    <w:basedOn w:val="Standard"/>
    <w:uiPriority w:val="34"/>
    <w:qFormat/>
    <w:locked/>
    <w:rsid w:val="00961FA8"/>
    <w:pPr>
      <w:ind w:left="284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FA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FA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F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F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link w:val="CodeZchn"/>
    <w:qFormat/>
    <w:rsid w:val="00E16DB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adjustRightInd w:val="0"/>
      <w:spacing w:after="120" w:line="240" w:lineRule="auto"/>
      <w:contextualSpacing/>
      <w:jc w:val="left"/>
    </w:pPr>
    <w:rPr>
      <w:rFonts w:ascii="Consolas" w:hAnsi="Consolas" w:cs="Consolas"/>
      <w:noProof/>
      <w:color w:val="808080"/>
      <w:sz w:val="18"/>
      <w:szCs w:val="19"/>
      <w:lang w:val="en-US"/>
    </w:rPr>
  </w:style>
  <w:style w:type="table" w:styleId="Gitternetztabelle5dunkelAkzent3">
    <w:name w:val="Grid Table 5 Dark Accent 3"/>
    <w:basedOn w:val="NormaleTabelle"/>
    <w:uiPriority w:val="50"/>
    <w:rsid w:val="00850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CodeZchn">
    <w:name w:val="Code Zchn"/>
    <w:basedOn w:val="Absatz-Standardschriftart"/>
    <w:link w:val="Code"/>
    <w:rsid w:val="00E16DBA"/>
    <w:rPr>
      <w:rFonts w:ascii="Consolas" w:eastAsiaTheme="minorEastAsia" w:hAnsi="Consolas" w:cs="Consolas"/>
      <w:noProof/>
      <w:color w:val="808080"/>
      <w:sz w:val="1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xamarin.com/guides/ios/getting_started/hello,_iOS/" TargetMode="External"/><Relationship Id="rId26" Type="http://schemas.openxmlformats.org/officeDocument/2006/relationships/hyperlink" Target="http://developer.xamarin.com/guides/android/getting_started/installation/ma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xamarin.com/account/my/subscription?product=Xamarin.Androidhttp://c2.com/cgi/wiki?ArrangeActAsser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veloper.xamarin.com/guides/android/getting_started/hello,android/" TargetMode="External"/><Relationship Id="rId25" Type="http://schemas.openxmlformats.org/officeDocument/2006/relationships/hyperlink" Target="http://xamarin.com/downloa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unit.org/index.php?p=quickStart&amp;r=2.2.1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ore.xamarin.com/account/register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xos1983/Xamarin-Talks/tree/exercise/Phoneword.Forms" TargetMode="External"/><Relationship Id="rId28" Type="http://schemas.openxmlformats.org/officeDocument/2006/relationships/hyperlink" Target="http://developer.xamarin.com/guides/ios/getting_started/install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nunit.org/index.php?p=testCase&amp;r=2.5" TargetMode="External"/><Relationship Id="rId27" Type="http://schemas.openxmlformats.org/officeDocument/2006/relationships/hyperlink" Target="https://software.intel.com/en-us/android/articles/installation-instructions-for-intel-hardware-accelerated-execution-manager-windows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bbv_templates\Korrespondenz\bbv%20Bri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A543-6534-4C36-B8DD-C9B12AEA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bbv Brief.dotx</Template>
  <TotalTime>0</TotalTime>
  <Pages>5</Pages>
  <Words>1016</Words>
  <Characters>6408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Xamarin - PhoneWord Exercise</vt:lpstr>
      <vt:lpstr>Xamarin - PhoneWord Exercise</vt:lpstr>
    </vt:vector>
  </TitlesOfParts>
  <Company>bbv Software Services</Company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- PhoneWord Exercise</dc:title>
  <dc:subject>Xamarin - PhoneWord Exercise</dc:subject>
  <dc:creator>Thomas Kälin</dc:creator>
  <cp:lastModifiedBy>Thomas Kaelin</cp:lastModifiedBy>
  <cp:revision>3</cp:revision>
  <cp:lastPrinted>2015-02-11T19:33:00Z</cp:lastPrinted>
  <dcterms:created xsi:type="dcterms:W3CDTF">2015-04-21T11:09:00Z</dcterms:created>
  <dcterms:modified xsi:type="dcterms:W3CDTF">2015-04-21T11:16:00Z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jm_KpAnrede">
    <vt:lpwstr>Anrede</vt:lpwstr>
  </property>
  <property fmtid="{D5CDD505-2E9C-101B-9397-08002B2CF9AE}" pid="3" name="pjm_kpName">
    <vt:lpwstr>Name</vt:lpwstr>
  </property>
  <property fmtid="{D5CDD505-2E9C-101B-9397-08002B2CF9AE}" pid="4" name="pjm_kpbriefanrede">
    <vt:lpwstr>Sehr geehrte(r)</vt:lpwstr>
  </property>
  <property fmtid="{D5CDD505-2E9C-101B-9397-08002B2CF9AE}" pid="5" name="pjm_Autor">
    <vt:lpwstr>Vorname Name</vt:lpwstr>
  </property>
  <property fmtid="{D5CDD505-2E9C-101B-9397-08002B2CF9AE}" pid="6" name="pjm_kpadresse">
    <vt:lpwstr>Adresse</vt:lpwstr>
  </property>
  <property fmtid="{D5CDD505-2E9C-101B-9397-08002B2CF9AE}" pid="7" name="pjm_bezeichnung1">
    <vt:lpwstr>Betreff</vt:lpwstr>
  </property>
</Properties>
</file>